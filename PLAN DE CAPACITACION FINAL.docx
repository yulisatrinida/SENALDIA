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9F6073" w:rsidRDefault="009F6073" w:rsidP="00F95F53">
      <w:pPr>
        <w:jc w:val="center"/>
        <w:rPr>
          <w:rFonts w:ascii="Arial" w:hAnsi="Arial" w:cs="Arial"/>
          <w:sz w:val="24"/>
          <w:szCs w:val="24"/>
        </w:rPr>
      </w:pPr>
    </w:p>
    <w:p w:rsidR="00CC719E" w:rsidRPr="005E7B3A" w:rsidRDefault="008E7291" w:rsidP="00F95F53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lastRenderedPageBreak/>
        <w:t>PLAN DE CAPACITACION</w:t>
      </w:r>
    </w:p>
    <w:p w:rsidR="00CC719E" w:rsidRPr="005E7B3A" w:rsidRDefault="00CC719E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CC719E" w:rsidRPr="005E7B3A" w:rsidRDefault="00CC719E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CC719E" w:rsidRPr="005E7B3A" w:rsidRDefault="00CC719E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CC719E" w:rsidRPr="005E7B3A" w:rsidRDefault="00CC719E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2541EB" w:rsidRPr="005E7B3A" w:rsidRDefault="002541EB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5E7B3A" w:rsidRPr="005E7B3A" w:rsidRDefault="005E7B3A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2541EB" w:rsidRPr="005E7B3A" w:rsidRDefault="002541EB" w:rsidP="00F95F53">
      <w:pPr>
        <w:jc w:val="center"/>
        <w:rPr>
          <w:rFonts w:ascii="Arial" w:hAnsi="Arial" w:cs="Arial"/>
          <w:b/>
          <w:color w:val="31849B" w:themeColor="accent5" w:themeShade="BF"/>
          <w:sz w:val="24"/>
          <w:szCs w:val="24"/>
        </w:rPr>
      </w:pPr>
    </w:p>
    <w:p w:rsidR="00F41ED2" w:rsidRPr="005E7B3A" w:rsidRDefault="00F41ED2" w:rsidP="00F41ED2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JEFFERSON MORENO GONZALEZ</w:t>
      </w:r>
    </w:p>
    <w:p w:rsidR="00F41ED2" w:rsidRDefault="00F41ED2" w:rsidP="00F41ED2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YULISA TRINIDAD TIQUE</w:t>
      </w:r>
    </w:p>
    <w:p w:rsidR="00B36803" w:rsidRPr="005E7B3A" w:rsidRDefault="00B36803" w:rsidP="00F41E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JAVER  BOLAÑOS GOMEZ</w:t>
      </w:r>
      <w:bookmarkStart w:id="0" w:name="_GoBack"/>
      <w:bookmarkEnd w:id="0"/>
    </w:p>
    <w:p w:rsidR="007452B1" w:rsidRPr="005E7B3A" w:rsidRDefault="007452B1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CC719E" w:rsidRPr="005E7B3A" w:rsidRDefault="00CC719E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CC719E" w:rsidRPr="005E7B3A" w:rsidRDefault="00CC719E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5E7B3A" w:rsidRPr="005E7B3A" w:rsidRDefault="005E7B3A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5E7B3A" w:rsidRPr="005E7B3A" w:rsidRDefault="005E7B3A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5E7B3A" w:rsidRPr="005E7B3A" w:rsidRDefault="005E7B3A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CC719E" w:rsidRPr="005E7B3A" w:rsidRDefault="00CC719E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74541B" w:rsidRPr="005E7B3A" w:rsidRDefault="0074541B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A13264" w:rsidRPr="005E7B3A" w:rsidRDefault="00A13264" w:rsidP="00F95F53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CC719E" w:rsidRPr="005E7B3A" w:rsidRDefault="007D2D89" w:rsidP="00F95F53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SEDE COLO</w:t>
      </w:r>
      <w:r w:rsidR="005E7B3A" w:rsidRPr="005E7B3A">
        <w:rPr>
          <w:rFonts w:ascii="Arial" w:hAnsi="Arial" w:cs="Arial"/>
          <w:sz w:val="24"/>
          <w:szCs w:val="24"/>
        </w:rPr>
        <w:t>M</w:t>
      </w:r>
      <w:r w:rsidRPr="005E7B3A">
        <w:rPr>
          <w:rFonts w:ascii="Arial" w:hAnsi="Arial" w:cs="Arial"/>
          <w:sz w:val="24"/>
          <w:szCs w:val="24"/>
        </w:rPr>
        <w:t>BIA</w:t>
      </w:r>
    </w:p>
    <w:p w:rsidR="00CC719E" w:rsidRPr="005E7B3A" w:rsidRDefault="007D2D89" w:rsidP="00F95F53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DIRECCIÓN</w:t>
      </w:r>
      <w:r w:rsidR="007452B1" w:rsidRPr="005E7B3A">
        <w:rPr>
          <w:rFonts w:ascii="Arial" w:hAnsi="Arial" w:cs="Arial"/>
          <w:sz w:val="24"/>
          <w:szCs w:val="24"/>
        </w:rPr>
        <w:t xml:space="preserve"> </w:t>
      </w:r>
      <w:r w:rsidR="002541EB" w:rsidRPr="005E7B3A">
        <w:rPr>
          <w:rFonts w:ascii="Arial" w:hAnsi="Arial" w:cs="Arial"/>
          <w:sz w:val="24"/>
          <w:szCs w:val="24"/>
        </w:rPr>
        <w:t>REGIONAL</w:t>
      </w:r>
    </w:p>
    <w:p w:rsidR="00CC719E" w:rsidRPr="005E7B3A" w:rsidRDefault="002541EB" w:rsidP="00F95F53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SERVICIO NACIONAL DE APRENDIZAJE SENA</w:t>
      </w:r>
    </w:p>
    <w:p w:rsidR="00CC719E" w:rsidRPr="005E7B3A" w:rsidRDefault="007D2D89" w:rsidP="00F95F53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BOGOTA</w:t>
      </w:r>
    </w:p>
    <w:p w:rsidR="00FC41DC" w:rsidRDefault="009F6073" w:rsidP="005E7B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2019</w:t>
      </w:r>
    </w:p>
    <w:p w:rsidR="004437EE" w:rsidRPr="004437EE" w:rsidRDefault="004437EE" w:rsidP="004437EE">
      <w:pPr>
        <w:pStyle w:val="Ttulo1"/>
        <w:rPr>
          <w:rFonts w:ascii="Arial" w:hAnsi="Arial"/>
          <w:sz w:val="24"/>
        </w:rPr>
      </w:pPr>
      <w:bookmarkStart w:id="1" w:name="_Toc5029456"/>
      <w:r w:rsidRPr="004437EE">
        <w:rPr>
          <w:rFonts w:ascii="Arial" w:hAnsi="Arial"/>
          <w:sz w:val="24"/>
        </w:rPr>
        <w:t>TABLA DE CONTENID</w:t>
      </w:r>
      <w:r>
        <w:rPr>
          <w:rFonts w:ascii="Arial" w:hAnsi="Arial"/>
          <w:sz w:val="24"/>
        </w:rPr>
        <w:t>O</w:t>
      </w:r>
      <w:bookmarkEnd w:id="1"/>
      <w:r w:rsidRPr="004437EE">
        <w:rPr>
          <w:rFonts w:ascii="Arial" w:hAnsi="Arial"/>
          <w:sz w:val="24"/>
        </w:rPr>
        <w:t xml:space="preserve"> </w:t>
      </w:r>
    </w:p>
    <w:bookmarkStart w:id="2" w:name="_Toc4784887" w:displacedByCustomXml="next"/>
    <w:bookmarkStart w:id="3" w:name="_Toc4948307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165760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6073" w:rsidRDefault="009F6073">
          <w:pPr>
            <w:pStyle w:val="TtuloTDC"/>
          </w:pPr>
        </w:p>
        <w:p w:rsidR="004437EE" w:rsidRDefault="009F6073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456" w:history="1">
            <w:r w:rsidR="004437EE" w:rsidRPr="00B4584B">
              <w:rPr>
                <w:rStyle w:val="Hipervnculo"/>
                <w:rFonts w:ascii="Arial" w:hAnsi="Arial"/>
                <w:noProof/>
              </w:rPr>
              <w:t>TABLA DE CONTENIDO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_Toc5029456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3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57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INTRODUCCION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_Toc5029457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3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58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OBJETIVO GENERAL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_Toc5029458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4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59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ALCANCE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_Toc5029459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4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0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DEFINICIONES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_Toc5029460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5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1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SIGLAS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_Toc5029461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5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2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ABREVIACIONES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_Toc5029462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6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3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REFERENCIAS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_Toc5029463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6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4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PLAN DE CAPACITACION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_Toc5029464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7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5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OBJETIVO GENERAL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_Toc5029465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7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6" w:history="1">
            <w:r w:rsidR="004437EE" w:rsidRPr="00B4584B">
              <w:rPr>
                <w:rStyle w:val="Hipervnculo"/>
                <w:rFonts w:ascii="Arial" w:hAnsi="Arial"/>
                <w:noProof/>
                <w:lang w:val="es-MX"/>
              </w:rPr>
              <w:t>OBJETIVOS ESPECIFICOS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_Toc5029466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7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7" w:history="1">
            <w:r w:rsidR="004437EE" w:rsidRPr="00B4584B">
              <w:rPr>
                <w:rStyle w:val="Hipervnculo"/>
                <w:rFonts w:ascii="Arial" w:hAnsi="Arial"/>
                <w:noProof/>
              </w:rPr>
              <w:t>TEMAS A DESARROLLAR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_Toc5029467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7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 w:rsidP="004437EE">
          <w:pPr>
            <w:pStyle w:val="TDC2"/>
            <w:tabs>
              <w:tab w:val="right" w:leader="dot" w:pos="8346"/>
            </w:tabs>
            <w:ind w:left="0"/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8" w:history="1">
            <w:r w:rsidR="004437EE" w:rsidRPr="00B4584B">
              <w:rPr>
                <w:rStyle w:val="Hipervnculo"/>
                <w:rFonts w:ascii="Arial" w:hAnsi="Arial"/>
                <w:noProof/>
              </w:rPr>
              <w:t>SABERES PREVIOS PARA USUARIO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_Toc5029468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8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69" w:history="1">
            <w:r w:rsidR="004437EE" w:rsidRPr="00B4584B">
              <w:rPr>
                <w:rStyle w:val="Hipervnculo"/>
                <w:rFonts w:ascii="Arial" w:hAnsi="Arial"/>
                <w:noProof/>
              </w:rPr>
              <w:t>EVALUACION DE CAPACITACION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_Toc5029469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14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 w:rsidP="004437EE">
          <w:pPr>
            <w:pStyle w:val="TDC2"/>
            <w:tabs>
              <w:tab w:val="right" w:leader="dot" w:pos="8346"/>
            </w:tabs>
            <w:ind w:left="0"/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70" w:history="1">
            <w:r w:rsidR="004437EE" w:rsidRPr="00B4584B">
              <w:rPr>
                <w:rStyle w:val="Hipervnculo"/>
                <w:rFonts w:ascii="Arial" w:hAnsi="Arial"/>
                <w:noProof/>
              </w:rPr>
              <w:t>RESULTADOS DE USUARIO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_Toc5029470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14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4437EE" w:rsidRDefault="000E5D7B" w:rsidP="004437EE">
          <w:pPr>
            <w:pStyle w:val="TDC2"/>
            <w:tabs>
              <w:tab w:val="right" w:leader="dot" w:pos="8346"/>
            </w:tabs>
            <w:ind w:left="0"/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029471" w:history="1">
            <w:r w:rsidR="004437EE" w:rsidRPr="00B4584B">
              <w:rPr>
                <w:rStyle w:val="Hipervnculo"/>
                <w:rFonts w:ascii="Arial" w:hAnsi="Arial"/>
                <w:noProof/>
              </w:rPr>
              <w:t>RESULTADOS DE  ADMINSITRADOR</w:t>
            </w:r>
            <w:r w:rsidR="004437EE">
              <w:rPr>
                <w:noProof/>
                <w:webHidden/>
              </w:rPr>
              <w:tab/>
            </w:r>
            <w:r w:rsidR="004437EE">
              <w:rPr>
                <w:noProof/>
                <w:webHidden/>
              </w:rPr>
              <w:fldChar w:fldCharType="begin"/>
            </w:r>
            <w:r w:rsidR="004437EE">
              <w:rPr>
                <w:noProof/>
                <w:webHidden/>
              </w:rPr>
              <w:instrText xml:space="preserve"> PAGEREF _Toc5029471 \h </w:instrText>
            </w:r>
            <w:r w:rsidR="004437EE">
              <w:rPr>
                <w:noProof/>
                <w:webHidden/>
              </w:rPr>
            </w:r>
            <w:r w:rsidR="004437EE">
              <w:rPr>
                <w:noProof/>
                <w:webHidden/>
              </w:rPr>
              <w:fldChar w:fldCharType="separate"/>
            </w:r>
            <w:r w:rsidR="004437EE">
              <w:rPr>
                <w:noProof/>
                <w:webHidden/>
              </w:rPr>
              <w:t>15</w:t>
            </w:r>
            <w:r w:rsidR="004437EE">
              <w:rPr>
                <w:noProof/>
                <w:webHidden/>
              </w:rPr>
              <w:fldChar w:fldCharType="end"/>
            </w:r>
          </w:hyperlink>
        </w:p>
        <w:p w:rsidR="009F6073" w:rsidRDefault="009F6073">
          <w:r>
            <w:rPr>
              <w:b/>
              <w:bCs/>
              <w:lang w:val="es-ES"/>
            </w:rPr>
            <w:fldChar w:fldCharType="end"/>
          </w:r>
        </w:p>
      </w:sdtContent>
    </w:sdt>
    <w:p w:rsidR="00AF2EF8" w:rsidRDefault="00AF2EF8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</w:p>
    <w:p w:rsidR="00AF2EF8" w:rsidRDefault="00AF2EF8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</w:p>
    <w:p w:rsidR="00AF2EF8" w:rsidRDefault="00AF2EF8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</w:p>
    <w:p w:rsidR="00AF2EF8" w:rsidRDefault="00AF2EF8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</w:p>
    <w:p w:rsidR="00AF2EF8" w:rsidRDefault="00AF2EF8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</w:p>
    <w:p w:rsidR="009F6073" w:rsidRDefault="009F6073" w:rsidP="009F6073">
      <w:pPr>
        <w:rPr>
          <w:lang w:val="es-MX"/>
        </w:rPr>
      </w:pPr>
    </w:p>
    <w:p w:rsidR="004437EE" w:rsidRDefault="004437EE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4" w:name="_Toc4948526"/>
      <w:bookmarkStart w:id="5" w:name="_Toc4948731"/>
    </w:p>
    <w:p w:rsidR="00FC41DC" w:rsidRPr="004437EE" w:rsidRDefault="001809C4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6" w:name="_Toc5029457"/>
      <w:r w:rsidRPr="004437EE">
        <w:rPr>
          <w:rFonts w:ascii="Arial" w:hAnsi="Arial"/>
          <w:b w:val="0"/>
          <w:sz w:val="24"/>
          <w:lang w:val="es-MX"/>
        </w:rPr>
        <w:t>INTRODUCCION</w:t>
      </w:r>
      <w:bookmarkEnd w:id="3"/>
      <w:bookmarkEnd w:id="2"/>
      <w:bookmarkEnd w:id="4"/>
      <w:bookmarkEnd w:id="5"/>
      <w:bookmarkEnd w:id="6"/>
    </w:p>
    <w:p w:rsidR="003F723A" w:rsidRPr="004437EE" w:rsidRDefault="009D3980" w:rsidP="005E7B3A">
      <w:pPr>
        <w:jc w:val="both"/>
        <w:rPr>
          <w:rFonts w:ascii="Arial" w:hAnsi="Arial" w:cs="Arial"/>
          <w:sz w:val="24"/>
          <w:szCs w:val="24"/>
        </w:rPr>
      </w:pPr>
      <w:r w:rsidRPr="004437EE">
        <w:rPr>
          <w:rFonts w:ascii="Arial" w:hAnsi="Arial" w:cs="Arial"/>
          <w:sz w:val="24"/>
          <w:szCs w:val="24"/>
        </w:rPr>
        <w:t xml:space="preserve">El siguiente plan de </w:t>
      </w:r>
      <w:r w:rsidR="00F41ED2" w:rsidRPr="004437EE">
        <w:rPr>
          <w:rFonts w:ascii="Arial" w:hAnsi="Arial" w:cs="Arial"/>
          <w:sz w:val="24"/>
          <w:szCs w:val="24"/>
        </w:rPr>
        <w:t xml:space="preserve">capacitación se realiza con el objetivo de </w:t>
      </w:r>
      <w:r w:rsidRPr="004437EE">
        <w:rPr>
          <w:rFonts w:ascii="Arial" w:hAnsi="Arial" w:cs="Arial"/>
          <w:sz w:val="24"/>
          <w:szCs w:val="24"/>
        </w:rPr>
        <w:t xml:space="preserve">enseñar </w:t>
      </w:r>
      <w:r w:rsidR="00F41ED2" w:rsidRPr="004437EE">
        <w:rPr>
          <w:rFonts w:ascii="Arial" w:hAnsi="Arial" w:cs="Arial"/>
          <w:sz w:val="24"/>
          <w:szCs w:val="24"/>
        </w:rPr>
        <w:t xml:space="preserve">cómo funciona la aplicación SENALDIA </w:t>
      </w:r>
      <w:r w:rsidRPr="004437EE">
        <w:rPr>
          <w:rFonts w:ascii="Arial" w:hAnsi="Arial" w:cs="Arial"/>
          <w:sz w:val="24"/>
          <w:szCs w:val="24"/>
        </w:rPr>
        <w:t xml:space="preserve">y de </w:t>
      </w:r>
      <w:r w:rsidR="00F41ED2" w:rsidRPr="004437EE">
        <w:rPr>
          <w:rFonts w:ascii="Arial" w:hAnsi="Arial" w:cs="Arial"/>
          <w:sz w:val="24"/>
          <w:szCs w:val="24"/>
        </w:rPr>
        <w:t>esta manera lograr</w:t>
      </w:r>
      <w:r w:rsidRPr="004437EE">
        <w:rPr>
          <w:rFonts w:ascii="Arial" w:hAnsi="Arial" w:cs="Arial"/>
          <w:sz w:val="24"/>
          <w:szCs w:val="24"/>
        </w:rPr>
        <w:t xml:space="preserve"> que el personal </w:t>
      </w:r>
      <w:r w:rsidR="00F41ED2" w:rsidRPr="004437EE">
        <w:rPr>
          <w:rFonts w:ascii="Arial" w:hAnsi="Arial" w:cs="Arial"/>
          <w:sz w:val="24"/>
          <w:szCs w:val="24"/>
        </w:rPr>
        <w:t>encargado del</w:t>
      </w:r>
      <w:r w:rsidRPr="004437EE">
        <w:rPr>
          <w:rFonts w:ascii="Arial" w:hAnsi="Arial" w:cs="Arial"/>
          <w:sz w:val="24"/>
          <w:szCs w:val="24"/>
        </w:rPr>
        <w:t xml:space="preserve"> </w:t>
      </w:r>
      <w:r w:rsidR="00F41ED2" w:rsidRPr="004437EE">
        <w:rPr>
          <w:rFonts w:ascii="Arial" w:hAnsi="Arial" w:cs="Arial"/>
          <w:sz w:val="24"/>
          <w:szCs w:val="24"/>
        </w:rPr>
        <w:t>uso</w:t>
      </w:r>
      <w:r w:rsidRPr="004437EE">
        <w:rPr>
          <w:rFonts w:ascii="Arial" w:hAnsi="Arial" w:cs="Arial"/>
          <w:sz w:val="24"/>
          <w:szCs w:val="24"/>
        </w:rPr>
        <w:t xml:space="preserve"> sepa las </w:t>
      </w:r>
      <w:r w:rsidR="00F41ED2" w:rsidRPr="004437EE">
        <w:rPr>
          <w:rFonts w:ascii="Arial" w:hAnsi="Arial" w:cs="Arial"/>
          <w:sz w:val="24"/>
          <w:szCs w:val="24"/>
        </w:rPr>
        <w:t>funciones</w:t>
      </w:r>
      <w:r w:rsidRPr="004437EE">
        <w:rPr>
          <w:rFonts w:ascii="Arial" w:hAnsi="Arial" w:cs="Arial"/>
          <w:sz w:val="24"/>
          <w:szCs w:val="24"/>
        </w:rPr>
        <w:t xml:space="preserve"> </w:t>
      </w:r>
      <w:r w:rsidR="00F41ED2" w:rsidRPr="004437EE">
        <w:rPr>
          <w:rFonts w:ascii="Arial" w:hAnsi="Arial" w:cs="Arial"/>
          <w:sz w:val="24"/>
          <w:szCs w:val="24"/>
        </w:rPr>
        <w:t>que puede cumplir dependiendo quien sea (administrador, instructor</w:t>
      </w:r>
      <w:r w:rsidR="003042F5" w:rsidRPr="004437EE">
        <w:rPr>
          <w:rFonts w:ascii="Arial" w:hAnsi="Arial" w:cs="Arial"/>
          <w:sz w:val="24"/>
          <w:szCs w:val="24"/>
        </w:rPr>
        <w:t xml:space="preserve"> y</w:t>
      </w:r>
      <w:r w:rsidR="00F41ED2" w:rsidRPr="004437EE">
        <w:rPr>
          <w:rFonts w:ascii="Arial" w:hAnsi="Arial" w:cs="Arial"/>
          <w:sz w:val="24"/>
          <w:szCs w:val="24"/>
        </w:rPr>
        <w:t xml:space="preserve"> aprendiz).</w:t>
      </w:r>
    </w:p>
    <w:p w:rsidR="009D3980" w:rsidRPr="004437EE" w:rsidRDefault="005E7B3A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7" w:name="_Toc4948308"/>
      <w:bookmarkStart w:id="8" w:name="_Toc4948527"/>
      <w:bookmarkStart w:id="9" w:name="_Toc4948732"/>
      <w:bookmarkStart w:id="10" w:name="_Toc5029458"/>
      <w:r w:rsidRPr="004437EE">
        <w:rPr>
          <w:rFonts w:ascii="Arial" w:hAnsi="Arial"/>
          <w:b w:val="0"/>
          <w:sz w:val="24"/>
          <w:lang w:val="es-MX"/>
        </w:rPr>
        <w:t>OBJETIVO GENERAL</w:t>
      </w:r>
      <w:bookmarkEnd w:id="7"/>
      <w:bookmarkEnd w:id="8"/>
      <w:bookmarkEnd w:id="9"/>
      <w:bookmarkEnd w:id="10"/>
      <w:r w:rsidRPr="004437EE">
        <w:rPr>
          <w:rFonts w:ascii="Arial" w:hAnsi="Arial"/>
          <w:b w:val="0"/>
          <w:sz w:val="24"/>
          <w:lang w:val="es-MX"/>
        </w:rPr>
        <w:t xml:space="preserve"> </w:t>
      </w:r>
    </w:p>
    <w:p w:rsidR="009D3980" w:rsidRPr="004437EE" w:rsidRDefault="009D3980" w:rsidP="005E7B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Capacitar a los administradores</w:t>
      </w:r>
      <w:r w:rsidR="003042F5" w:rsidRPr="004437EE">
        <w:rPr>
          <w:rFonts w:ascii="Arial" w:hAnsi="Arial" w:cs="Arial"/>
          <w:sz w:val="24"/>
          <w:szCs w:val="24"/>
          <w:lang w:val="es-MX"/>
        </w:rPr>
        <w:t>, instructores y aprendices de la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</w:t>
      </w:r>
      <w:r w:rsidR="003042F5" w:rsidRPr="004437EE">
        <w:rPr>
          <w:rFonts w:ascii="Arial" w:hAnsi="Arial" w:cs="Arial"/>
          <w:sz w:val="24"/>
          <w:szCs w:val="24"/>
          <w:lang w:val="es-MX"/>
        </w:rPr>
        <w:t xml:space="preserve">aplicación SENALDIA 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para que </w:t>
      </w:r>
      <w:r w:rsidR="003042F5" w:rsidRPr="004437EE">
        <w:rPr>
          <w:rFonts w:ascii="Arial" w:hAnsi="Arial" w:cs="Arial"/>
          <w:sz w:val="24"/>
          <w:szCs w:val="24"/>
          <w:lang w:val="es-MX"/>
        </w:rPr>
        <w:t xml:space="preserve">puedan entender </w:t>
      </w:r>
      <w:r w:rsidRPr="004437EE">
        <w:rPr>
          <w:rFonts w:ascii="Arial" w:hAnsi="Arial" w:cs="Arial"/>
          <w:sz w:val="24"/>
          <w:szCs w:val="24"/>
          <w:lang w:val="es-MX"/>
        </w:rPr>
        <w:t>el funcionamiento y las responsabilidades</w:t>
      </w:r>
      <w:r w:rsidR="003042F5" w:rsidRPr="004437EE">
        <w:rPr>
          <w:rFonts w:ascii="Arial" w:hAnsi="Arial" w:cs="Arial"/>
          <w:sz w:val="24"/>
          <w:szCs w:val="24"/>
          <w:lang w:val="es-MX"/>
        </w:rPr>
        <w:t xml:space="preserve"> que tiene dentro del manejo de la aplicación</w:t>
      </w:r>
      <w:r w:rsidRPr="004437EE">
        <w:rPr>
          <w:rFonts w:ascii="Arial" w:hAnsi="Arial" w:cs="Arial"/>
          <w:sz w:val="24"/>
          <w:szCs w:val="24"/>
          <w:lang w:val="es-MX"/>
        </w:rPr>
        <w:t>.</w:t>
      </w:r>
    </w:p>
    <w:p w:rsidR="005E7B3A" w:rsidRPr="004437EE" w:rsidRDefault="005E7B3A" w:rsidP="005E7B3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D3980" w:rsidRPr="004437EE" w:rsidRDefault="005E7B3A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11" w:name="_Toc4784889"/>
      <w:bookmarkStart w:id="12" w:name="_Toc4948309"/>
      <w:bookmarkStart w:id="13" w:name="_Toc4948528"/>
      <w:bookmarkStart w:id="14" w:name="_Toc4948733"/>
      <w:bookmarkStart w:id="15" w:name="_Toc5029459"/>
      <w:r w:rsidRPr="004437EE">
        <w:rPr>
          <w:rFonts w:ascii="Arial" w:hAnsi="Arial"/>
          <w:b w:val="0"/>
          <w:sz w:val="24"/>
          <w:lang w:val="es-MX"/>
        </w:rPr>
        <w:t>ALCANC</w:t>
      </w:r>
      <w:r w:rsidR="009D3980" w:rsidRPr="004437EE">
        <w:rPr>
          <w:rFonts w:ascii="Arial" w:hAnsi="Arial"/>
          <w:b w:val="0"/>
          <w:sz w:val="24"/>
          <w:lang w:val="es-MX"/>
        </w:rPr>
        <w:t>E</w:t>
      </w:r>
      <w:bookmarkEnd w:id="11"/>
      <w:bookmarkEnd w:id="12"/>
      <w:bookmarkEnd w:id="13"/>
      <w:bookmarkEnd w:id="14"/>
      <w:bookmarkEnd w:id="15"/>
    </w:p>
    <w:p w:rsidR="00F95F53" w:rsidRPr="004437EE" w:rsidRDefault="000F64C0" w:rsidP="005E7B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Enseñar</w:t>
      </w:r>
      <w:r w:rsidR="00F95F53" w:rsidRPr="004437EE">
        <w:rPr>
          <w:rFonts w:ascii="Arial" w:hAnsi="Arial" w:cs="Arial"/>
          <w:sz w:val="24"/>
          <w:szCs w:val="24"/>
          <w:lang w:val="es-MX"/>
        </w:rPr>
        <w:t xml:space="preserve"> a todo el personal 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de la </w:t>
      </w:r>
      <w:r w:rsidR="005E7B3A" w:rsidRPr="004437EE">
        <w:rPr>
          <w:rFonts w:ascii="Arial" w:hAnsi="Arial" w:cs="Arial"/>
          <w:sz w:val="24"/>
          <w:szCs w:val="24"/>
          <w:lang w:val="es-MX"/>
        </w:rPr>
        <w:t>institución (</w:t>
      </w:r>
      <w:r w:rsidRPr="004437EE">
        <w:rPr>
          <w:rFonts w:ascii="Arial" w:hAnsi="Arial" w:cs="Arial"/>
          <w:sz w:val="24"/>
          <w:szCs w:val="24"/>
          <w:lang w:val="es-MX"/>
        </w:rPr>
        <w:t>SENA</w:t>
      </w:r>
      <w:r w:rsidR="005E7B3A" w:rsidRPr="004437EE">
        <w:rPr>
          <w:rFonts w:ascii="Arial" w:hAnsi="Arial" w:cs="Arial"/>
          <w:sz w:val="24"/>
          <w:szCs w:val="24"/>
          <w:lang w:val="es-MX"/>
        </w:rPr>
        <w:t>) sede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Colombia para que puedan comprender</w:t>
      </w:r>
      <w:r w:rsidR="00F95F53" w:rsidRPr="004437EE">
        <w:rPr>
          <w:rFonts w:ascii="Arial" w:hAnsi="Arial" w:cs="Arial"/>
          <w:sz w:val="24"/>
          <w:szCs w:val="24"/>
          <w:lang w:val="es-MX"/>
        </w:rPr>
        <w:t xml:space="preserve"> </w:t>
      </w:r>
      <w:r w:rsidRPr="004437EE">
        <w:rPr>
          <w:rFonts w:ascii="Arial" w:hAnsi="Arial" w:cs="Arial"/>
          <w:sz w:val="24"/>
          <w:szCs w:val="24"/>
          <w:lang w:val="es-MX"/>
        </w:rPr>
        <w:t>el uso d</w:t>
      </w:r>
      <w:r w:rsidR="00F95F53" w:rsidRPr="004437EE">
        <w:rPr>
          <w:rFonts w:ascii="Arial" w:hAnsi="Arial" w:cs="Arial"/>
          <w:sz w:val="24"/>
          <w:szCs w:val="24"/>
          <w:lang w:val="es-MX"/>
        </w:rPr>
        <w:t xml:space="preserve">e </w:t>
      </w:r>
      <w:r w:rsidRPr="004437EE">
        <w:rPr>
          <w:rFonts w:ascii="Arial" w:hAnsi="Arial" w:cs="Arial"/>
          <w:sz w:val="24"/>
          <w:szCs w:val="24"/>
          <w:lang w:val="es-MX"/>
        </w:rPr>
        <w:t>la aplicación</w:t>
      </w:r>
      <w:r w:rsidR="00F95F53" w:rsidRPr="004437EE">
        <w:rPr>
          <w:rFonts w:ascii="Arial" w:hAnsi="Arial" w:cs="Arial"/>
          <w:sz w:val="24"/>
          <w:szCs w:val="24"/>
          <w:lang w:val="es-MX"/>
        </w:rPr>
        <w:t>.</w:t>
      </w:r>
    </w:p>
    <w:p w:rsidR="00F95F53" w:rsidRPr="004437EE" w:rsidRDefault="00F95F53" w:rsidP="005E7B3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br w:type="page"/>
      </w:r>
    </w:p>
    <w:p w:rsidR="00F95F53" w:rsidRPr="004437EE" w:rsidRDefault="00F95F53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16" w:name="_Toc4784890"/>
      <w:bookmarkStart w:id="17" w:name="_Toc4948310"/>
      <w:bookmarkStart w:id="18" w:name="_Toc4948529"/>
      <w:bookmarkStart w:id="19" w:name="_Toc4948734"/>
      <w:bookmarkStart w:id="20" w:name="_Toc5029460"/>
      <w:r w:rsidRPr="004437EE">
        <w:rPr>
          <w:rFonts w:ascii="Arial" w:hAnsi="Arial"/>
          <w:b w:val="0"/>
          <w:sz w:val="24"/>
          <w:lang w:val="es-MX"/>
        </w:rPr>
        <w:lastRenderedPageBreak/>
        <w:t>DEFINICIONES</w:t>
      </w:r>
      <w:bookmarkEnd w:id="16"/>
      <w:bookmarkEnd w:id="17"/>
      <w:bookmarkEnd w:id="18"/>
      <w:bookmarkEnd w:id="19"/>
      <w:bookmarkEnd w:id="20"/>
    </w:p>
    <w:p w:rsidR="00F95F53" w:rsidRPr="004437EE" w:rsidRDefault="009853DB" w:rsidP="005E7B3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My</w:t>
      </w:r>
      <w:r w:rsidR="00F95F53" w:rsidRPr="004437EE">
        <w:rPr>
          <w:rFonts w:ascii="Arial" w:hAnsi="Arial" w:cs="Arial"/>
          <w:sz w:val="24"/>
          <w:szCs w:val="24"/>
          <w:lang w:val="es-MX"/>
        </w:rPr>
        <w:t>SQL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</w:t>
      </w:r>
      <w:r w:rsidR="000F64C0" w:rsidRPr="004437EE">
        <w:rPr>
          <w:rFonts w:ascii="Arial" w:hAnsi="Arial" w:cs="Arial"/>
          <w:sz w:val="24"/>
          <w:szCs w:val="24"/>
          <w:lang w:val="es-MX"/>
        </w:rPr>
        <w:t>Workbench</w:t>
      </w:r>
      <w:r w:rsidR="00F95F53" w:rsidRPr="004437EE">
        <w:rPr>
          <w:rFonts w:ascii="Arial" w:hAnsi="Arial" w:cs="Arial"/>
          <w:sz w:val="24"/>
          <w:szCs w:val="24"/>
          <w:lang w:val="es-MX"/>
        </w:rPr>
        <w:t xml:space="preserve">: Es el motor de base de datos que utiliza la aplicación </w:t>
      </w:r>
      <w:r w:rsidR="000F64C0" w:rsidRPr="004437EE">
        <w:rPr>
          <w:rFonts w:ascii="Arial" w:hAnsi="Arial" w:cs="Arial"/>
          <w:sz w:val="24"/>
          <w:szCs w:val="24"/>
          <w:lang w:val="es-MX"/>
        </w:rPr>
        <w:t>Senaldia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para al</w:t>
      </w:r>
      <w:r w:rsidR="006E617A" w:rsidRPr="004437EE">
        <w:rPr>
          <w:rFonts w:ascii="Arial" w:hAnsi="Arial" w:cs="Arial"/>
          <w:sz w:val="24"/>
          <w:szCs w:val="24"/>
          <w:lang w:val="es-MX"/>
        </w:rPr>
        <w:t>macenar la información ingresad.</w:t>
      </w:r>
    </w:p>
    <w:p w:rsidR="009853DB" w:rsidRPr="004437EE" w:rsidRDefault="009853DB" w:rsidP="005E7B3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0F64C0" w:rsidRPr="004437EE" w:rsidRDefault="000F64C0" w:rsidP="005E7B3A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Backup:</w:t>
      </w:r>
      <w:r w:rsidR="00890CE4" w:rsidRPr="004437EE">
        <w:rPr>
          <w:rFonts w:ascii="Arial" w:hAnsi="Arial" w:cs="Arial"/>
          <w:sz w:val="24"/>
          <w:szCs w:val="24"/>
          <w:lang w:val="es-MX"/>
        </w:rPr>
        <w:t xml:space="preserve"> </w:t>
      </w:r>
      <w:r w:rsidR="00890CE4" w:rsidRPr="004437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ámbito de la tecnología y de la información, </w:t>
      </w:r>
      <w:r w:rsidR="00890CE4" w:rsidRPr="004437EE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es una copia de seguridad. Backup se refiere a la copia y archivo de datos de la computadora</w:t>
      </w:r>
      <w:r w:rsidR="00890CE4" w:rsidRPr="004437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de modo que se puede utilizar para restaurar la información original después de una eventual pérdida de datos. </w:t>
      </w:r>
    </w:p>
    <w:p w:rsidR="009853DB" w:rsidRPr="004437EE" w:rsidRDefault="009853DB" w:rsidP="005E7B3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9853DB" w:rsidRPr="004437EE" w:rsidRDefault="009853DB" w:rsidP="005E7B3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Si</w:t>
      </w:r>
      <w:r w:rsidR="006E617A" w:rsidRPr="004437EE">
        <w:rPr>
          <w:rFonts w:ascii="Arial" w:hAnsi="Arial" w:cs="Arial"/>
          <w:sz w:val="24"/>
          <w:szCs w:val="24"/>
          <w:lang w:val="es-MX"/>
        </w:rPr>
        <w:t>stema SEALDIA.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Es la aplicación web sobre la </w:t>
      </w:r>
      <w:r w:rsidR="006E617A" w:rsidRPr="004437EE">
        <w:rPr>
          <w:rFonts w:ascii="Arial" w:hAnsi="Arial" w:cs="Arial"/>
          <w:sz w:val="24"/>
          <w:szCs w:val="24"/>
          <w:lang w:val="es-MX"/>
        </w:rPr>
        <w:t>cual se harán el proceso para los horarios del Sena.</w:t>
      </w:r>
    </w:p>
    <w:p w:rsidR="00E764D2" w:rsidRPr="004437EE" w:rsidRDefault="00E764D2" w:rsidP="005E7B3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0F64C0" w:rsidRPr="004437EE" w:rsidRDefault="000F64C0" w:rsidP="005E7B3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 xml:space="preserve">Software: </w:t>
      </w:r>
      <w:r w:rsidR="006E617A" w:rsidRPr="004437EE">
        <w:rPr>
          <w:rFonts w:ascii="Arial" w:hAnsi="Arial" w:cs="Arial"/>
          <w:sz w:val="24"/>
          <w:szCs w:val="24"/>
          <w:lang w:val="es-MX"/>
        </w:rPr>
        <w:t xml:space="preserve">son programas que le 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permiten a la </w:t>
      </w:r>
      <w:r w:rsidR="006E617A" w:rsidRPr="004437EE">
        <w:rPr>
          <w:rFonts w:ascii="Arial" w:hAnsi="Arial" w:cs="Arial"/>
          <w:sz w:val="24"/>
          <w:szCs w:val="24"/>
          <w:lang w:val="es-MX"/>
        </w:rPr>
        <w:t xml:space="preserve">al servidor 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realizar </w:t>
      </w:r>
      <w:r w:rsidR="00890CE4" w:rsidRPr="004437EE">
        <w:rPr>
          <w:rFonts w:ascii="Arial" w:hAnsi="Arial" w:cs="Arial"/>
          <w:sz w:val="24"/>
          <w:szCs w:val="24"/>
          <w:lang w:val="es-MX"/>
        </w:rPr>
        <w:t>diferentes  funciones</w:t>
      </w:r>
      <w:r w:rsidRPr="004437EE">
        <w:rPr>
          <w:rFonts w:ascii="Arial" w:hAnsi="Arial" w:cs="Arial"/>
          <w:sz w:val="24"/>
          <w:szCs w:val="24"/>
          <w:lang w:val="es-MX"/>
        </w:rPr>
        <w:t>.</w:t>
      </w:r>
    </w:p>
    <w:p w:rsidR="009853DB" w:rsidRPr="004437EE" w:rsidRDefault="009853DB" w:rsidP="006E617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E764D2" w:rsidRPr="004437EE" w:rsidRDefault="00F95F53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21" w:name="_Toc4784891"/>
      <w:bookmarkStart w:id="22" w:name="_Toc4948311"/>
      <w:bookmarkStart w:id="23" w:name="_Toc4948530"/>
      <w:bookmarkStart w:id="24" w:name="_Toc4948735"/>
      <w:bookmarkStart w:id="25" w:name="_Toc5029461"/>
      <w:r w:rsidRPr="004437EE">
        <w:rPr>
          <w:rFonts w:ascii="Arial" w:hAnsi="Arial"/>
          <w:b w:val="0"/>
          <w:sz w:val="24"/>
          <w:lang w:val="es-MX"/>
        </w:rPr>
        <w:t>SIGLAS</w:t>
      </w:r>
      <w:bookmarkEnd w:id="21"/>
      <w:bookmarkEnd w:id="22"/>
      <w:bookmarkEnd w:id="23"/>
      <w:bookmarkEnd w:id="24"/>
      <w:bookmarkEnd w:id="25"/>
    </w:p>
    <w:p w:rsidR="00E764D2" w:rsidRPr="004437EE" w:rsidRDefault="00E764D2" w:rsidP="005E7B3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 xml:space="preserve">SQL: </w:t>
      </w:r>
      <w:r w:rsidR="007C4669" w:rsidRPr="004437EE">
        <w:rPr>
          <w:rFonts w:ascii="Arial" w:hAnsi="Arial" w:cs="Arial"/>
          <w:color w:val="212121"/>
          <w:sz w:val="24"/>
          <w:szCs w:val="24"/>
          <w:shd w:val="clear" w:color="auto" w:fill="FFFFFF"/>
        </w:rPr>
        <w:t>lenguaje de consulta estructurado</w:t>
      </w:r>
      <w:r w:rsidR="007C4669" w:rsidRPr="004437EE">
        <w:rPr>
          <w:rFonts w:ascii="Arial" w:hAnsi="Arial" w:cs="Arial"/>
          <w:sz w:val="24"/>
          <w:szCs w:val="24"/>
          <w:lang w:val="es-MX"/>
        </w:rPr>
        <w:t xml:space="preserve"> (Structured Query Language).</w:t>
      </w:r>
      <w:r w:rsidR="007C4669" w:rsidRPr="004437EE">
        <w:rPr>
          <w:rFonts w:ascii="Arial" w:hAnsi="Arial" w:cs="Arial"/>
          <w:sz w:val="24"/>
          <w:szCs w:val="24"/>
        </w:rPr>
        <w:br/>
      </w:r>
      <w:r w:rsidR="00890CE4" w:rsidRPr="004437EE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lenguaje específico del dominio utilizado en programación, diseñado para administrar, y recuperar información de sistemas de gestión de bases de datos relacionales.</w:t>
      </w:r>
    </w:p>
    <w:p w:rsidR="00E764D2" w:rsidRPr="004437EE" w:rsidRDefault="00E764D2" w:rsidP="006E617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62BC6" w:rsidRPr="004437EE" w:rsidRDefault="007C4669" w:rsidP="006E617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DML</w:t>
      </w:r>
      <w:r w:rsidRPr="004437E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: </w:t>
      </w:r>
      <w:r w:rsidR="006E617A" w:rsidRPr="004437EE">
        <w:rPr>
          <w:rFonts w:ascii="Arial" w:hAnsi="Arial" w:cs="Arial"/>
          <w:color w:val="222222"/>
          <w:sz w:val="24"/>
          <w:szCs w:val="24"/>
          <w:shd w:val="clear" w:color="auto" w:fill="FFFFFF"/>
        </w:rPr>
        <w:t>Lenguaje de Manipulación de Datos el cual es proporcionado por los gestores de bases de datos que permite a los usuarios de la misma manera  llevar a cabo las tareas de consulta o modificación de los datos.</w:t>
      </w:r>
    </w:p>
    <w:p w:rsidR="007C4669" w:rsidRPr="004437EE" w:rsidRDefault="00F62BC6" w:rsidP="005E7B3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DCL</w:t>
      </w:r>
      <w:r w:rsidR="00890CE4" w:rsidRPr="004437EE">
        <w:rPr>
          <w:rFonts w:ascii="Arial" w:hAnsi="Arial" w:cs="Arial"/>
          <w:sz w:val="24"/>
          <w:szCs w:val="24"/>
          <w:lang w:val="es-MX"/>
        </w:rPr>
        <w:t xml:space="preserve">. </w:t>
      </w:r>
      <w:r w:rsidR="006E617A" w:rsidRPr="004437EE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lenguaje proporcionado por el Sistema de Gestión de Base de Datos que incluye una serie de comandos SQL que permiten al administrador controlar el acceso a los datos contenidos en la Base de Datos.</w:t>
      </w:r>
    </w:p>
    <w:p w:rsidR="00F62BC6" w:rsidRPr="004437EE" w:rsidRDefault="00F62BC6" w:rsidP="005E7B3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95F53" w:rsidRPr="004437EE" w:rsidRDefault="00F95F53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26" w:name="_Toc4784892"/>
      <w:bookmarkStart w:id="27" w:name="_Toc4948312"/>
      <w:bookmarkStart w:id="28" w:name="_Toc4948531"/>
      <w:bookmarkStart w:id="29" w:name="_Toc4948736"/>
      <w:bookmarkStart w:id="30" w:name="_Toc5029462"/>
      <w:r w:rsidRPr="004437EE">
        <w:rPr>
          <w:rFonts w:ascii="Arial" w:hAnsi="Arial"/>
          <w:b w:val="0"/>
          <w:sz w:val="24"/>
          <w:lang w:val="es-MX"/>
        </w:rPr>
        <w:lastRenderedPageBreak/>
        <w:t>ABREVIACIONES</w:t>
      </w:r>
      <w:bookmarkEnd w:id="26"/>
      <w:bookmarkEnd w:id="27"/>
      <w:bookmarkEnd w:id="28"/>
      <w:bookmarkEnd w:id="29"/>
      <w:bookmarkEnd w:id="30"/>
    </w:p>
    <w:p w:rsidR="00E764D2" w:rsidRPr="004437EE" w:rsidRDefault="00E764D2" w:rsidP="005E7B3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BD</w:t>
      </w:r>
      <w:r w:rsidR="007C4669" w:rsidRPr="004437EE">
        <w:rPr>
          <w:rFonts w:ascii="Arial" w:hAnsi="Arial" w:cs="Arial"/>
          <w:sz w:val="24"/>
          <w:szCs w:val="24"/>
          <w:lang w:val="es-MX"/>
        </w:rPr>
        <w:t xml:space="preserve"> Data Base (Base de datos)</w:t>
      </w:r>
      <w:r w:rsidRPr="004437EE">
        <w:rPr>
          <w:rFonts w:ascii="Arial" w:hAnsi="Arial" w:cs="Arial"/>
          <w:sz w:val="24"/>
          <w:szCs w:val="24"/>
          <w:lang w:val="es-MX"/>
        </w:rPr>
        <w:t>.</w:t>
      </w:r>
    </w:p>
    <w:p w:rsidR="00F62BC6" w:rsidRPr="004437EE" w:rsidRDefault="00F62BC6" w:rsidP="005E7B3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F62BC6" w:rsidRPr="004437EE" w:rsidRDefault="00F62BC6" w:rsidP="005E7B3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MBD: Motor de Base de Datos</w:t>
      </w:r>
    </w:p>
    <w:p w:rsidR="00F62BC6" w:rsidRPr="004437EE" w:rsidRDefault="00F62BC6" w:rsidP="005E7B3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F62BC6" w:rsidRPr="004437EE" w:rsidRDefault="00F62BC6" w:rsidP="005E7B3A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N</w:t>
      </w:r>
      <w:r w:rsidR="00890CE4" w:rsidRPr="004437EE">
        <w:rPr>
          <w:rFonts w:ascii="Arial" w:hAnsi="Arial" w:cs="Arial"/>
          <w:sz w:val="24"/>
          <w:szCs w:val="24"/>
          <w:lang w:val="es-MX"/>
        </w:rPr>
        <w:t>VG</w:t>
      </w:r>
      <w:r w:rsidRPr="004437EE">
        <w:rPr>
          <w:rFonts w:ascii="Arial" w:hAnsi="Arial" w:cs="Arial"/>
          <w:sz w:val="24"/>
          <w:szCs w:val="24"/>
          <w:lang w:val="es-MX"/>
        </w:rPr>
        <w:t>W: Navegador Web</w:t>
      </w:r>
    </w:p>
    <w:p w:rsidR="007D2D89" w:rsidRPr="004437EE" w:rsidRDefault="007D2D89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31" w:name="_Toc4784893"/>
      <w:bookmarkStart w:id="32" w:name="_Toc4948313"/>
      <w:bookmarkStart w:id="33" w:name="_Toc4948532"/>
      <w:bookmarkStart w:id="34" w:name="_Toc4948737"/>
      <w:bookmarkStart w:id="35" w:name="_Toc5029463"/>
      <w:r w:rsidRPr="004437EE">
        <w:rPr>
          <w:rFonts w:ascii="Arial" w:hAnsi="Arial"/>
          <w:b w:val="0"/>
          <w:sz w:val="24"/>
          <w:lang w:val="es-MX"/>
        </w:rPr>
        <w:t>REFERENCIAS</w:t>
      </w:r>
      <w:bookmarkEnd w:id="31"/>
      <w:bookmarkEnd w:id="32"/>
      <w:bookmarkEnd w:id="33"/>
      <w:bookmarkEnd w:id="34"/>
      <w:bookmarkEnd w:id="35"/>
    </w:p>
    <w:p w:rsidR="006902F4" w:rsidRPr="004437EE" w:rsidRDefault="000E5D7B" w:rsidP="005E7B3A">
      <w:pPr>
        <w:jc w:val="both"/>
        <w:rPr>
          <w:rFonts w:ascii="Arial" w:hAnsi="Arial" w:cs="Arial"/>
          <w:sz w:val="24"/>
          <w:szCs w:val="24"/>
          <w:lang w:val="es-MX"/>
        </w:rPr>
      </w:pPr>
      <w:hyperlink r:id="rId8" w:history="1">
        <w:r w:rsidR="00F83162" w:rsidRPr="004437EE">
          <w:rPr>
            <w:rStyle w:val="Hipervnculo"/>
            <w:rFonts w:ascii="Arial" w:hAnsi="Arial" w:cs="Arial"/>
            <w:sz w:val="24"/>
            <w:szCs w:val="24"/>
          </w:rPr>
          <w:t>https://www.definicionabc.com/tecnologia/mysql.php</w:t>
        </w:r>
      </w:hyperlink>
    </w:p>
    <w:p w:rsidR="006902F4" w:rsidRPr="004437EE" w:rsidRDefault="000E5D7B" w:rsidP="005E7B3A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="00F83162" w:rsidRPr="004437EE">
          <w:rPr>
            <w:rStyle w:val="Hipervnculo"/>
            <w:rFonts w:ascii="Arial" w:hAnsi="Arial" w:cs="Arial"/>
            <w:sz w:val="24"/>
            <w:szCs w:val="24"/>
          </w:rPr>
          <w:t>https://es.wikipedia.org/wiki/Lenguaje_de_manipulaci%C3%B3n_de_datos</w:t>
        </w:r>
      </w:hyperlink>
    </w:p>
    <w:p w:rsidR="00F83162" w:rsidRPr="004437EE" w:rsidRDefault="000E5D7B" w:rsidP="005E7B3A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F83162" w:rsidRPr="004437EE">
          <w:rPr>
            <w:rStyle w:val="Hipervnculo"/>
            <w:rFonts w:ascii="Arial" w:hAnsi="Arial" w:cs="Arial"/>
            <w:sz w:val="24"/>
            <w:szCs w:val="24"/>
          </w:rPr>
          <w:t>https://es.wikipedia.org/wiki/Lenguaje_de_control_de_datos</w:t>
        </w:r>
      </w:hyperlink>
    </w:p>
    <w:p w:rsidR="00F83162" w:rsidRPr="004437EE" w:rsidRDefault="000E5D7B" w:rsidP="005E7B3A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="00F83162" w:rsidRPr="004437EE">
          <w:rPr>
            <w:rStyle w:val="Hipervnculo"/>
            <w:rFonts w:ascii="Arial" w:hAnsi="Arial" w:cs="Arial"/>
            <w:sz w:val="24"/>
            <w:szCs w:val="24"/>
          </w:rPr>
          <w:t>https://es.wikipedia.org/wiki/Software</w:t>
        </w:r>
      </w:hyperlink>
    </w:p>
    <w:p w:rsidR="006902F4" w:rsidRPr="004437EE" w:rsidRDefault="000E5D7B" w:rsidP="005E7B3A">
      <w:pPr>
        <w:jc w:val="both"/>
        <w:rPr>
          <w:rFonts w:ascii="Arial" w:hAnsi="Arial" w:cs="Arial"/>
          <w:sz w:val="24"/>
          <w:szCs w:val="24"/>
        </w:rPr>
      </w:pPr>
      <w:hyperlink r:id="rId12" w:history="1">
        <w:r w:rsidR="00890CE4" w:rsidRPr="004437EE">
          <w:rPr>
            <w:rStyle w:val="Hipervnculo"/>
            <w:rFonts w:ascii="Arial" w:hAnsi="Arial" w:cs="Arial"/>
            <w:sz w:val="24"/>
            <w:szCs w:val="24"/>
          </w:rPr>
          <w:t>https://conceptodefinicion.de/backup/</w:t>
        </w:r>
      </w:hyperlink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9F6073" w:rsidRPr="004437EE" w:rsidRDefault="009F6073" w:rsidP="005E7B3A">
      <w:pPr>
        <w:jc w:val="both"/>
        <w:rPr>
          <w:rFonts w:ascii="Arial" w:hAnsi="Arial" w:cs="Arial"/>
          <w:sz w:val="24"/>
          <w:szCs w:val="24"/>
        </w:rPr>
      </w:pPr>
    </w:p>
    <w:p w:rsidR="009F6073" w:rsidRPr="004437EE" w:rsidRDefault="009F6073" w:rsidP="005E7B3A">
      <w:pPr>
        <w:jc w:val="both"/>
        <w:rPr>
          <w:rFonts w:ascii="Arial" w:hAnsi="Arial" w:cs="Arial"/>
          <w:sz w:val="24"/>
          <w:szCs w:val="24"/>
        </w:rPr>
      </w:pPr>
    </w:p>
    <w:p w:rsidR="009F6073" w:rsidRPr="004437EE" w:rsidRDefault="009F6073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6902F4" w:rsidRPr="004437EE" w:rsidRDefault="006902F4" w:rsidP="005E7B3A">
      <w:pPr>
        <w:jc w:val="both"/>
        <w:rPr>
          <w:rFonts w:ascii="Arial" w:hAnsi="Arial" w:cs="Arial"/>
          <w:sz w:val="24"/>
          <w:szCs w:val="24"/>
        </w:rPr>
      </w:pPr>
    </w:p>
    <w:p w:rsidR="008E7291" w:rsidRPr="004437EE" w:rsidRDefault="008E7291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36" w:name="_Toc4784894"/>
      <w:bookmarkStart w:id="37" w:name="_Toc4948314"/>
      <w:bookmarkStart w:id="38" w:name="_Toc4948533"/>
      <w:bookmarkStart w:id="39" w:name="_Toc4948738"/>
      <w:bookmarkStart w:id="40" w:name="_Toc5029464"/>
      <w:r w:rsidRPr="004437EE">
        <w:rPr>
          <w:rFonts w:ascii="Arial" w:hAnsi="Arial"/>
          <w:b w:val="0"/>
          <w:sz w:val="24"/>
          <w:lang w:val="es-MX"/>
        </w:rPr>
        <w:t>PLAN DE CAPACITACION</w:t>
      </w:r>
      <w:bookmarkEnd w:id="36"/>
      <w:bookmarkEnd w:id="37"/>
      <w:bookmarkEnd w:id="38"/>
      <w:bookmarkEnd w:id="39"/>
      <w:bookmarkEnd w:id="40"/>
    </w:p>
    <w:p w:rsidR="008E7291" w:rsidRPr="004437EE" w:rsidRDefault="007C4669" w:rsidP="005E7B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Senaldia</w:t>
      </w:r>
      <w:r w:rsidR="008E7291" w:rsidRPr="004437EE">
        <w:rPr>
          <w:rFonts w:ascii="Arial" w:hAnsi="Arial" w:cs="Arial"/>
          <w:sz w:val="24"/>
          <w:szCs w:val="24"/>
          <w:lang w:val="es-MX"/>
        </w:rPr>
        <w:t xml:space="preserve"> es un proyecto de alcance </w:t>
      </w:r>
      <w:r w:rsidRPr="004437EE">
        <w:rPr>
          <w:rFonts w:ascii="Arial" w:hAnsi="Arial" w:cs="Arial"/>
          <w:sz w:val="24"/>
          <w:szCs w:val="24"/>
          <w:lang w:val="es-MX"/>
        </w:rPr>
        <w:t>regional</w:t>
      </w:r>
      <w:r w:rsidR="008E7291" w:rsidRPr="004437EE">
        <w:rPr>
          <w:rFonts w:ascii="Arial" w:hAnsi="Arial" w:cs="Arial"/>
          <w:sz w:val="24"/>
          <w:szCs w:val="24"/>
          <w:lang w:val="es-MX"/>
        </w:rPr>
        <w:t xml:space="preserve"> dedicado a la realización de un software y la prestación de servicios informáticos cuya misión es contribuir en el sistema de </w:t>
      </w:r>
      <w:r w:rsidR="002F7183" w:rsidRPr="004437EE">
        <w:rPr>
          <w:rFonts w:ascii="Arial" w:hAnsi="Arial" w:cs="Arial"/>
          <w:sz w:val="24"/>
          <w:szCs w:val="24"/>
          <w:lang w:val="es-MX"/>
        </w:rPr>
        <w:t>información</w:t>
      </w:r>
      <w:r w:rsidR="008E7291" w:rsidRPr="004437EE">
        <w:rPr>
          <w:rFonts w:ascii="Arial" w:hAnsi="Arial" w:cs="Arial"/>
          <w:sz w:val="24"/>
          <w:szCs w:val="24"/>
          <w:lang w:val="es-MX"/>
        </w:rPr>
        <w:t xml:space="preserve"> y a la captación de datos con evolución en beneficio a la comunidad.</w:t>
      </w:r>
    </w:p>
    <w:p w:rsidR="008E7291" w:rsidRPr="004437EE" w:rsidRDefault="00890CE4" w:rsidP="005E7B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 xml:space="preserve">ESTABLECER LAS NECESIDADES </w:t>
      </w:r>
    </w:p>
    <w:p w:rsidR="008E7291" w:rsidRPr="004437EE" w:rsidRDefault="0076600D" w:rsidP="00890CE4">
      <w:pPr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 xml:space="preserve">Recolectar </w:t>
      </w:r>
      <w:r w:rsidR="00890CE4" w:rsidRPr="004437EE">
        <w:rPr>
          <w:rFonts w:ascii="Arial" w:hAnsi="Arial" w:cs="Arial"/>
          <w:sz w:val="24"/>
          <w:szCs w:val="24"/>
          <w:lang w:val="es-MX"/>
        </w:rPr>
        <w:t>la información necesaria</w:t>
      </w:r>
      <w:r w:rsidR="008E7291" w:rsidRPr="004437EE">
        <w:rPr>
          <w:rFonts w:ascii="Arial" w:hAnsi="Arial" w:cs="Arial"/>
          <w:sz w:val="24"/>
          <w:szCs w:val="24"/>
          <w:lang w:val="es-MX"/>
        </w:rPr>
        <w:t xml:space="preserve"> para </w:t>
      </w:r>
      <w:r w:rsidR="00890CE4" w:rsidRPr="004437EE">
        <w:rPr>
          <w:rFonts w:ascii="Arial" w:hAnsi="Arial" w:cs="Arial"/>
          <w:sz w:val="24"/>
          <w:szCs w:val="24"/>
          <w:lang w:val="es-MX"/>
        </w:rPr>
        <w:t>garantizarles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a los usuarios</w:t>
      </w:r>
      <w:r w:rsidR="008E7291" w:rsidRPr="004437EE">
        <w:rPr>
          <w:rFonts w:ascii="Arial" w:hAnsi="Arial" w:cs="Arial"/>
          <w:sz w:val="24"/>
          <w:szCs w:val="24"/>
          <w:lang w:val="es-MX"/>
        </w:rPr>
        <w:t xml:space="preserve"> </w:t>
      </w:r>
      <w:r w:rsidRPr="004437EE">
        <w:rPr>
          <w:rFonts w:ascii="Arial" w:hAnsi="Arial" w:cs="Arial"/>
          <w:sz w:val="24"/>
          <w:szCs w:val="24"/>
          <w:lang w:val="es-MX"/>
        </w:rPr>
        <w:t>una rápida respuesta en sus consultas</w:t>
      </w:r>
      <w:r w:rsidR="008E7291" w:rsidRPr="004437EE">
        <w:rPr>
          <w:rFonts w:ascii="Arial" w:hAnsi="Arial" w:cs="Arial"/>
          <w:sz w:val="24"/>
          <w:szCs w:val="24"/>
          <w:lang w:val="es-MX"/>
        </w:rPr>
        <w:t>.</w:t>
      </w:r>
    </w:p>
    <w:p w:rsidR="0076600D" w:rsidRPr="004437EE" w:rsidRDefault="008E7291" w:rsidP="000335EE">
      <w:pPr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 xml:space="preserve">Lograr que sea una idea novedosa que se extienda no solo a nivel </w:t>
      </w:r>
      <w:r w:rsidR="0076600D" w:rsidRPr="004437EE">
        <w:rPr>
          <w:rFonts w:ascii="Arial" w:hAnsi="Arial" w:cs="Arial"/>
          <w:sz w:val="24"/>
          <w:szCs w:val="24"/>
          <w:lang w:val="es-MX"/>
        </w:rPr>
        <w:t>regional si no y si se puede a nivel nacional.</w:t>
      </w:r>
    </w:p>
    <w:p w:rsidR="008E7291" w:rsidRPr="004437EE" w:rsidRDefault="008E7291" w:rsidP="000335E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E7291" w:rsidRPr="004437EE" w:rsidRDefault="008E7291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41" w:name="_Toc4784895"/>
      <w:bookmarkStart w:id="42" w:name="_Toc4948315"/>
      <w:bookmarkStart w:id="43" w:name="_Toc4948534"/>
      <w:bookmarkStart w:id="44" w:name="_Toc4948739"/>
      <w:bookmarkStart w:id="45" w:name="_Toc5029465"/>
      <w:r w:rsidRPr="004437EE">
        <w:rPr>
          <w:rFonts w:ascii="Arial" w:hAnsi="Arial"/>
          <w:b w:val="0"/>
          <w:sz w:val="24"/>
          <w:lang w:val="es-MX"/>
        </w:rPr>
        <w:t>OBJETIVO GENERAL</w:t>
      </w:r>
      <w:bookmarkEnd w:id="41"/>
      <w:bookmarkEnd w:id="42"/>
      <w:bookmarkEnd w:id="43"/>
      <w:bookmarkEnd w:id="44"/>
      <w:bookmarkEnd w:id="45"/>
    </w:p>
    <w:p w:rsidR="008E7291" w:rsidRPr="004437EE" w:rsidRDefault="008E7291" w:rsidP="005E7B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 xml:space="preserve">Dar a conocer el </w:t>
      </w:r>
      <w:r w:rsidR="0076600D" w:rsidRPr="004437EE">
        <w:rPr>
          <w:rFonts w:ascii="Arial" w:hAnsi="Arial" w:cs="Arial"/>
          <w:sz w:val="24"/>
          <w:szCs w:val="24"/>
          <w:lang w:val="es-MX"/>
        </w:rPr>
        <w:t>funcionamiento de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</w:t>
      </w:r>
      <w:r w:rsidR="0076600D" w:rsidRPr="004437EE">
        <w:rPr>
          <w:rFonts w:ascii="Arial" w:hAnsi="Arial" w:cs="Arial"/>
          <w:sz w:val="24"/>
          <w:szCs w:val="24"/>
          <w:lang w:val="es-MX"/>
        </w:rPr>
        <w:t>la aplicación Senaldia y logran que cada persona pueda utilizar la aplicación</w:t>
      </w:r>
      <w:r w:rsidRPr="004437EE">
        <w:rPr>
          <w:rFonts w:ascii="Arial" w:hAnsi="Arial" w:cs="Arial"/>
          <w:sz w:val="24"/>
          <w:szCs w:val="24"/>
          <w:lang w:val="es-MX"/>
        </w:rPr>
        <w:t xml:space="preserve"> sin ningún inconveniente.</w:t>
      </w:r>
    </w:p>
    <w:p w:rsidR="008E7291" w:rsidRPr="004437EE" w:rsidRDefault="008E7291" w:rsidP="005E7B3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46" w:name="_Toc4784896"/>
      <w:bookmarkStart w:id="47" w:name="_Toc4948316"/>
      <w:bookmarkStart w:id="48" w:name="_Toc4948535"/>
      <w:bookmarkStart w:id="49" w:name="_Toc4948740"/>
      <w:bookmarkStart w:id="50" w:name="_Toc5029466"/>
      <w:r w:rsidRPr="004437EE">
        <w:rPr>
          <w:rFonts w:ascii="Arial" w:hAnsi="Arial"/>
          <w:b w:val="0"/>
          <w:sz w:val="24"/>
          <w:lang w:val="es-MX"/>
        </w:rPr>
        <w:t>OBJETIVOS ESPECIFICOS</w:t>
      </w:r>
      <w:bookmarkEnd w:id="46"/>
      <w:bookmarkEnd w:id="47"/>
      <w:bookmarkEnd w:id="48"/>
      <w:bookmarkEnd w:id="49"/>
      <w:bookmarkEnd w:id="50"/>
    </w:p>
    <w:p w:rsidR="008E7291" w:rsidRPr="004437EE" w:rsidRDefault="008E7291" w:rsidP="000335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Preparar al personal en todo el campo de ingreso de la aplicación.</w:t>
      </w:r>
    </w:p>
    <w:p w:rsidR="008E7291" w:rsidRPr="004437EE" w:rsidRDefault="008E7291" w:rsidP="000335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 xml:space="preserve">Facilitar </w:t>
      </w:r>
      <w:r w:rsidR="0076600D" w:rsidRPr="004437EE">
        <w:rPr>
          <w:rFonts w:ascii="Arial" w:hAnsi="Arial" w:cs="Arial"/>
          <w:sz w:val="24"/>
          <w:szCs w:val="24"/>
          <w:lang w:val="es-MX"/>
        </w:rPr>
        <w:t>la consulta de horarios tanto como para instructores como para aprendices.</w:t>
      </w:r>
    </w:p>
    <w:p w:rsidR="008E7291" w:rsidRPr="004437EE" w:rsidRDefault="0076600D" w:rsidP="000335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437EE">
        <w:rPr>
          <w:rFonts w:ascii="Arial" w:hAnsi="Arial" w:cs="Arial"/>
          <w:sz w:val="24"/>
          <w:szCs w:val="24"/>
          <w:lang w:val="es-MX"/>
        </w:rPr>
        <w:t>Innovar en la</w:t>
      </w:r>
      <w:r w:rsidR="008E7291" w:rsidRPr="004437EE">
        <w:rPr>
          <w:rFonts w:ascii="Arial" w:hAnsi="Arial" w:cs="Arial"/>
          <w:sz w:val="24"/>
          <w:szCs w:val="24"/>
          <w:lang w:val="es-MX"/>
        </w:rPr>
        <w:t xml:space="preserve"> metodología </w:t>
      </w:r>
      <w:r w:rsidRPr="004437EE">
        <w:rPr>
          <w:rFonts w:ascii="Arial" w:hAnsi="Arial" w:cs="Arial"/>
          <w:sz w:val="24"/>
          <w:szCs w:val="24"/>
          <w:lang w:val="es-MX"/>
        </w:rPr>
        <w:t>actual de cómo se consultan los horarios en la institución</w:t>
      </w:r>
      <w:r w:rsidR="008E7291" w:rsidRPr="004437EE">
        <w:rPr>
          <w:rFonts w:ascii="Arial" w:hAnsi="Arial" w:cs="Arial"/>
          <w:sz w:val="24"/>
          <w:szCs w:val="24"/>
          <w:lang w:val="es-MX"/>
        </w:rPr>
        <w:t>.</w:t>
      </w: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9F6073" w:rsidP="000335EE">
      <w:pPr>
        <w:pStyle w:val="Ttulo1"/>
        <w:jc w:val="both"/>
        <w:rPr>
          <w:rFonts w:ascii="Arial" w:hAnsi="Arial"/>
          <w:b w:val="0"/>
          <w:noProof/>
          <w:sz w:val="24"/>
        </w:rPr>
      </w:pPr>
      <w:bookmarkStart w:id="51" w:name="_Toc4784898"/>
      <w:bookmarkStart w:id="52" w:name="_Toc4948317"/>
      <w:bookmarkStart w:id="53" w:name="_Toc4948536"/>
      <w:bookmarkStart w:id="54" w:name="_Toc4948741"/>
      <w:bookmarkStart w:id="55" w:name="_Toc5029467"/>
      <w:r w:rsidRPr="004437EE">
        <w:rPr>
          <w:rFonts w:ascii="Arial" w:hAnsi="Arial"/>
          <w:b w:val="0"/>
          <w:noProof/>
          <w:sz w:val="24"/>
        </w:rPr>
        <w:t xml:space="preserve">TEMAS </w:t>
      </w:r>
      <w:bookmarkEnd w:id="51"/>
      <w:bookmarkEnd w:id="52"/>
      <w:r w:rsidRPr="004437EE">
        <w:rPr>
          <w:rFonts w:ascii="Arial" w:hAnsi="Arial"/>
          <w:b w:val="0"/>
          <w:noProof/>
          <w:sz w:val="24"/>
        </w:rPr>
        <w:t>A DESARROLLAR</w:t>
      </w:r>
      <w:bookmarkEnd w:id="53"/>
      <w:bookmarkEnd w:id="54"/>
      <w:bookmarkEnd w:id="55"/>
      <w:r w:rsidRPr="004437EE">
        <w:rPr>
          <w:rFonts w:ascii="Arial" w:hAnsi="Arial"/>
          <w:b w:val="0"/>
          <w:noProof/>
          <w:sz w:val="24"/>
        </w:rPr>
        <w:t xml:space="preserve"> </w:t>
      </w:r>
    </w:p>
    <w:p w:rsidR="008E7291" w:rsidRPr="004437EE" w:rsidRDefault="008E7291" w:rsidP="000335EE">
      <w:pPr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Conocimientos previos</w:t>
      </w:r>
    </w:p>
    <w:p w:rsidR="008E7291" w:rsidRPr="004437EE" w:rsidRDefault="008E7291" w:rsidP="000335EE">
      <w:pPr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Descripcion de que trata </w:t>
      </w:r>
      <w:r w:rsidR="0076600D" w:rsidRPr="004437EE">
        <w:rPr>
          <w:rFonts w:ascii="Arial" w:hAnsi="Arial" w:cs="Arial"/>
          <w:noProof/>
          <w:sz w:val="24"/>
          <w:szCs w:val="24"/>
        </w:rPr>
        <w:t>la aplicacion</w:t>
      </w:r>
      <w:r w:rsidRPr="004437EE">
        <w:rPr>
          <w:rFonts w:ascii="Arial" w:hAnsi="Arial" w:cs="Arial"/>
          <w:noProof/>
          <w:sz w:val="24"/>
          <w:szCs w:val="24"/>
        </w:rPr>
        <w:t>.</w:t>
      </w:r>
    </w:p>
    <w:p w:rsidR="008E7291" w:rsidRPr="004437EE" w:rsidRDefault="008E7291" w:rsidP="000335EE">
      <w:pPr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Manejo del aplicativo por parte de</w:t>
      </w:r>
      <w:r w:rsidR="0076600D" w:rsidRPr="004437EE">
        <w:rPr>
          <w:rFonts w:ascii="Arial" w:hAnsi="Arial" w:cs="Arial"/>
          <w:noProof/>
          <w:sz w:val="24"/>
          <w:szCs w:val="24"/>
        </w:rPr>
        <w:t>l pensonal de la institucion(SENA)</w:t>
      </w:r>
      <w:r w:rsidRPr="004437EE">
        <w:rPr>
          <w:rFonts w:ascii="Arial" w:hAnsi="Arial" w:cs="Arial"/>
          <w:noProof/>
          <w:sz w:val="24"/>
          <w:szCs w:val="24"/>
        </w:rPr>
        <w:t>.</w:t>
      </w:r>
    </w:p>
    <w:p w:rsidR="008E7291" w:rsidRPr="004437EE" w:rsidRDefault="008E7291" w:rsidP="000335EE">
      <w:pPr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lastRenderedPageBreak/>
        <w:t>Resolver dudas e inquietudes.</w:t>
      </w:r>
    </w:p>
    <w:p w:rsidR="008E7291" w:rsidRPr="004437EE" w:rsidRDefault="008E7291" w:rsidP="000335EE">
      <w:pPr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Evaluacion de conocimientos adquiridos al personal capacitado.</w:t>
      </w:r>
    </w:p>
    <w:p w:rsidR="008E7291" w:rsidRPr="004437EE" w:rsidRDefault="008E7291" w:rsidP="009F6073">
      <w:pPr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Una vez conocido todo el tema a desarrollar se procede a diseñar las </w:t>
      </w:r>
      <w:r w:rsidR="009445A0" w:rsidRPr="004437EE">
        <w:rPr>
          <w:rFonts w:ascii="Arial" w:hAnsi="Arial" w:cs="Arial"/>
          <w:noProof/>
          <w:sz w:val="24"/>
          <w:szCs w:val="24"/>
        </w:rPr>
        <w:t xml:space="preserve">  </w:t>
      </w:r>
      <w:r w:rsidRPr="004437EE">
        <w:rPr>
          <w:rFonts w:ascii="Arial" w:hAnsi="Arial" w:cs="Arial"/>
          <w:noProof/>
          <w:sz w:val="24"/>
          <w:szCs w:val="24"/>
        </w:rPr>
        <w:t>acciones de las capacitaciones las cuales s</w:t>
      </w:r>
      <w:r w:rsidR="000335EE" w:rsidRPr="004437EE">
        <w:rPr>
          <w:rFonts w:ascii="Arial" w:hAnsi="Arial" w:cs="Arial"/>
          <w:noProof/>
          <w:sz w:val="24"/>
          <w:szCs w:val="24"/>
        </w:rPr>
        <w:t>e espesifican acontinucacion.</w:t>
      </w:r>
    </w:p>
    <w:p w:rsidR="009F6073" w:rsidRPr="004437EE" w:rsidRDefault="009F6073" w:rsidP="009F6073">
      <w:pPr>
        <w:rPr>
          <w:rFonts w:ascii="Arial" w:hAnsi="Arial" w:cs="Arial"/>
          <w:noProof/>
          <w:sz w:val="24"/>
          <w:szCs w:val="24"/>
        </w:rPr>
      </w:pPr>
    </w:p>
    <w:p w:rsidR="008E7291" w:rsidRPr="004437EE" w:rsidRDefault="000335EE" w:rsidP="009F607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Capacitaciones presencial</w:t>
      </w:r>
      <w:r w:rsidR="008E7291" w:rsidRPr="004437EE">
        <w:rPr>
          <w:rFonts w:ascii="Arial" w:hAnsi="Arial" w:cs="Arial"/>
          <w:noProof/>
          <w:sz w:val="24"/>
          <w:szCs w:val="24"/>
        </w:rPr>
        <w:t>.</w:t>
      </w:r>
    </w:p>
    <w:p w:rsidR="008E7291" w:rsidRPr="004437EE" w:rsidRDefault="008E7291" w:rsidP="009F607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Capacitacion en el puesto de trabajo.</w:t>
      </w:r>
    </w:p>
    <w:p w:rsidR="008E7291" w:rsidRPr="004437EE" w:rsidRDefault="000335EE" w:rsidP="009F607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T</w:t>
      </w:r>
      <w:r w:rsidR="008E7291" w:rsidRPr="004437EE">
        <w:rPr>
          <w:rFonts w:ascii="Arial" w:hAnsi="Arial" w:cs="Arial"/>
          <w:noProof/>
          <w:sz w:val="24"/>
          <w:szCs w:val="24"/>
        </w:rPr>
        <w:t>alleres cursos de actualizacion</w:t>
      </w:r>
      <w:r w:rsidRPr="004437EE">
        <w:rPr>
          <w:rFonts w:ascii="Arial" w:hAnsi="Arial" w:cs="Arial"/>
          <w:noProof/>
          <w:sz w:val="24"/>
          <w:szCs w:val="24"/>
        </w:rPr>
        <w:t xml:space="preserve"> de la aplicación.</w:t>
      </w:r>
    </w:p>
    <w:p w:rsidR="008E7291" w:rsidRPr="004437EE" w:rsidRDefault="000335EE" w:rsidP="009F6073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Estos se realiza para </w:t>
      </w:r>
      <w:r w:rsidR="008E7291" w:rsidRPr="004437EE">
        <w:rPr>
          <w:rFonts w:ascii="Arial" w:hAnsi="Arial" w:cs="Arial"/>
          <w:noProof/>
          <w:sz w:val="24"/>
          <w:szCs w:val="24"/>
        </w:rPr>
        <w:t>facilitar los procesos y que el personal se pueda capacitar sin niguna dificultad.</w:t>
      </w:r>
    </w:p>
    <w:p w:rsidR="00B865C8" w:rsidRPr="004437EE" w:rsidRDefault="00B865C8" w:rsidP="009F6073">
      <w:pPr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9F6073" w:rsidP="005E7B3A">
      <w:pPr>
        <w:pStyle w:val="Ttulo2"/>
        <w:jc w:val="both"/>
        <w:rPr>
          <w:rFonts w:ascii="Arial" w:hAnsi="Arial"/>
          <w:noProof/>
          <w:sz w:val="24"/>
        </w:rPr>
      </w:pPr>
      <w:bookmarkStart w:id="56" w:name="_Toc4784900"/>
      <w:bookmarkStart w:id="57" w:name="_Toc4948318"/>
      <w:bookmarkStart w:id="58" w:name="_Toc4948537"/>
      <w:bookmarkStart w:id="59" w:name="_Toc4948742"/>
      <w:bookmarkStart w:id="60" w:name="_Toc5029468"/>
      <w:bookmarkStart w:id="61" w:name="_Hlk4757477"/>
      <w:r w:rsidRPr="004437EE">
        <w:rPr>
          <w:rFonts w:ascii="Arial" w:hAnsi="Arial"/>
          <w:noProof/>
          <w:sz w:val="24"/>
        </w:rPr>
        <w:t xml:space="preserve">SABERES PREVIOS </w:t>
      </w:r>
      <w:r w:rsidR="005E0E6E" w:rsidRPr="004437EE">
        <w:rPr>
          <w:rFonts w:ascii="Arial" w:hAnsi="Arial"/>
          <w:noProof/>
          <w:sz w:val="24"/>
        </w:rPr>
        <w:t>PARA</w:t>
      </w:r>
      <w:r w:rsidR="00DC4963" w:rsidRPr="004437EE">
        <w:rPr>
          <w:rFonts w:ascii="Arial" w:hAnsi="Arial"/>
          <w:noProof/>
          <w:sz w:val="24"/>
        </w:rPr>
        <w:t xml:space="preserve"> USUARIO</w:t>
      </w:r>
      <w:bookmarkEnd w:id="56"/>
      <w:bookmarkEnd w:id="57"/>
      <w:bookmarkEnd w:id="58"/>
      <w:bookmarkEnd w:id="59"/>
      <w:bookmarkEnd w:id="60"/>
    </w:p>
    <w:p w:rsidR="008E7291" w:rsidRPr="004437EE" w:rsidRDefault="008E7291" w:rsidP="000335E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¿Sabe ingresar a internet por medio del navegador explorer o sabe ingresar por medio de otro navegador indique cual?</w:t>
      </w: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0335E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¿Anteriormente ha trabajado con alguna aplicación web indique cuales?</w:t>
      </w: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FE4D75" w:rsidP="00FE4D7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¿marque con una x de </w:t>
      </w:r>
      <w:r w:rsidR="000335EE" w:rsidRPr="004437EE">
        <w:rPr>
          <w:rFonts w:ascii="Arial" w:hAnsi="Arial" w:cs="Arial"/>
          <w:noProof/>
          <w:sz w:val="24"/>
          <w:szCs w:val="24"/>
        </w:rPr>
        <w:t>1 al 10</w:t>
      </w:r>
      <w:r w:rsidRPr="004437EE">
        <w:rPr>
          <w:rFonts w:ascii="Arial" w:hAnsi="Arial" w:cs="Arial"/>
          <w:noProof/>
          <w:sz w:val="24"/>
          <w:szCs w:val="24"/>
        </w:rPr>
        <w:t xml:space="preserve"> </w:t>
      </w:r>
      <w:r w:rsidR="009445A0" w:rsidRPr="004437EE">
        <w:rPr>
          <w:rFonts w:ascii="Arial" w:hAnsi="Arial" w:cs="Arial"/>
          <w:noProof/>
          <w:sz w:val="24"/>
          <w:szCs w:val="24"/>
        </w:rPr>
        <w:t>cual es el conocimineto que tiene de informatica</w: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</w:t>
      </w:r>
      <w:r w:rsidRPr="004437EE">
        <w:rPr>
          <w:rFonts w:ascii="Arial" w:hAnsi="Arial" w:cs="Arial"/>
          <w:noProof/>
          <w:sz w:val="24"/>
          <w:szCs w:val="24"/>
        </w:rPr>
        <w:t>¿</w: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</w:t>
      </w:r>
    </w:p>
    <w:p w:rsidR="008E7291" w:rsidRPr="004437EE" w:rsidRDefault="00FE4D75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 </w:t>
      </w:r>
    </w:p>
    <w:p w:rsidR="009F6073" w:rsidRPr="004437EE" w:rsidRDefault="009F6073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FE4D75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1        2       3       4      5       6       7     8      9       10</w:t>
      </w:r>
    </w:p>
    <w:p w:rsidR="009F6073" w:rsidRPr="004437EE" w:rsidRDefault="009F6073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FE4D75" w:rsidRPr="004437EE" w:rsidRDefault="00FE4D75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FFBDC17" wp14:editId="0C372F22">
                <wp:simplePos x="0" y="0"/>
                <wp:positionH relativeFrom="column">
                  <wp:posOffset>3488690</wp:posOffset>
                </wp:positionH>
                <wp:positionV relativeFrom="paragraph">
                  <wp:posOffset>64770</wp:posOffset>
                </wp:positionV>
                <wp:extent cx="171450" cy="171450"/>
                <wp:effectExtent l="0" t="0" r="19050" b="1905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BDC17" id="_x0000_t202" coordsize="21600,21600" o:spt="202" path="m,l,21600r21600,l21600,xe">
                <v:stroke joinstyle="miter"/>
                <v:path gradientshapeok="t" o:connecttype="rect"/>
              </v:shapetype>
              <v:shape id="42 Cuadro de texto" o:spid="_x0000_s1026" type="#_x0000_t202" style="position:absolute;left:0;text-align:left;margin-left:274.7pt;margin-top:5.1pt;width:13.5pt;height:13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C17D77C" wp14:editId="79B2895C">
                <wp:simplePos x="0" y="0"/>
                <wp:positionH relativeFrom="column">
                  <wp:posOffset>3126740</wp:posOffset>
                </wp:positionH>
                <wp:positionV relativeFrom="paragraph">
                  <wp:posOffset>64770</wp:posOffset>
                </wp:positionV>
                <wp:extent cx="152400" cy="171450"/>
                <wp:effectExtent l="0" t="0" r="19050" b="1905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D77C" id="41 Cuadro de texto" o:spid="_x0000_s1027" type="#_x0000_t202" style="position:absolute;left:0;text-align:left;margin-left:246.2pt;margin-top:5.1pt;width:12pt;height:13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14C7C0B" wp14:editId="7E3F81F1">
                <wp:simplePos x="0" y="0"/>
                <wp:positionH relativeFrom="column">
                  <wp:posOffset>2783840</wp:posOffset>
                </wp:positionH>
                <wp:positionV relativeFrom="paragraph">
                  <wp:posOffset>64770</wp:posOffset>
                </wp:positionV>
                <wp:extent cx="161925" cy="171450"/>
                <wp:effectExtent l="0" t="0" r="28575" b="1905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7C0B" id="40 Cuadro de texto" o:spid="_x0000_s1028" type="#_x0000_t202" style="position:absolute;left:0;text-align:left;margin-left:219.2pt;margin-top:5.1pt;width:12.75pt;height:13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568F37C" wp14:editId="0651BC55">
                <wp:simplePos x="0" y="0"/>
                <wp:positionH relativeFrom="column">
                  <wp:posOffset>2517140</wp:posOffset>
                </wp:positionH>
                <wp:positionV relativeFrom="paragraph">
                  <wp:posOffset>64770</wp:posOffset>
                </wp:positionV>
                <wp:extent cx="161925" cy="171450"/>
                <wp:effectExtent l="0" t="0" r="28575" b="1905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F37C" id="39 Cuadro de texto" o:spid="_x0000_s1029" type="#_x0000_t202" style="position:absolute;left:0;text-align:left;margin-left:198.2pt;margin-top:5.1pt;width:12.75pt;height:13.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8B2CC05" wp14:editId="4E4985B3">
                <wp:simplePos x="0" y="0"/>
                <wp:positionH relativeFrom="column">
                  <wp:posOffset>2193290</wp:posOffset>
                </wp:positionH>
                <wp:positionV relativeFrom="paragraph">
                  <wp:posOffset>64770</wp:posOffset>
                </wp:positionV>
                <wp:extent cx="161925" cy="171450"/>
                <wp:effectExtent l="0" t="0" r="28575" b="1905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2CC05" id="38 Cuadro de texto" o:spid="_x0000_s1030" type="#_x0000_t202" style="position:absolute;left:0;text-align:left;margin-left:172.7pt;margin-top:5.1pt;width:12.75pt;height:13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59B1278" wp14:editId="59207BC1">
                <wp:simplePos x="0" y="0"/>
                <wp:positionH relativeFrom="column">
                  <wp:posOffset>1840865</wp:posOffset>
                </wp:positionH>
                <wp:positionV relativeFrom="paragraph">
                  <wp:posOffset>64770</wp:posOffset>
                </wp:positionV>
                <wp:extent cx="161925" cy="171450"/>
                <wp:effectExtent l="0" t="0" r="28575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1278" id="10 Cuadro de texto" o:spid="_x0000_s1031" type="#_x0000_t202" style="position:absolute;left:0;text-align:left;margin-left:144.95pt;margin-top:5.1pt;width:12.75pt;height:13.5pt;z-index: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E38862F" wp14:editId="6980A891">
                <wp:simplePos x="0" y="0"/>
                <wp:positionH relativeFrom="column">
                  <wp:posOffset>1507490</wp:posOffset>
                </wp:positionH>
                <wp:positionV relativeFrom="paragraph">
                  <wp:posOffset>64770</wp:posOffset>
                </wp:positionV>
                <wp:extent cx="190500" cy="171450"/>
                <wp:effectExtent l="0" t="0" r="19050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862F" id="7 Cuadro de texto" o:spid="_x0000_s1032" type="#_x0000_t202" style="position:absolute;left:0;text-align:left;margin-left:118.7pt;margin-top:5.1pt;width:15pt;height:13.5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7CFA74F" wp14:editId="44523301">
                <wp:simplePos x="0" y="0"/>
                <wp:positionH relativeFrom="column">
                  <wp:posOffset>1164590</wp:posOffset>
                </wp:positionH>
                <wp:positionV relativeFrom="paragraph">
                  <wp:posOffset>64770</wp:posOffset>
                </wp:positionV>
                <wp:extent cx="180975" cy="171450"/>
                <wp:effectExtent l="0" t="0" r="28575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A74F" id="6 Cuadro de texto" o:spid="_x0000_s1033" type="#_x0000_t202" style="position:absolute;left:0;text-align:left;margin-left:91.7pt;margin-top:5.1pt;width:14.25pt;height:13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07B74C6" wp14:editId="3B3B8761">
                <wp:simplePos x="0" y="0"/>
                <wp:positionH relativeFrom="column">
                  <wp:posOffset>449580</wp:posOffset>
                </wp:positionH>
                <wp:positionV relativeFrom="paragraph">
                  <wp:posOffset>64770</wp:posOffset>
                </wp:positionV>
                <wp:extent cx="180975" cy="171450"/>
                <wp:effectExtent l="0" t="0" r="28575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B74C6" id="3 Cuadro de texto" o:spid="_x0000_s1034" type="#_x0000_t202" style="position:absolute;left:0;text-align:left;margin-left:35.4pt;margin-top:5.1pt;width:14.25pt;height:13.5pt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5C55799" wp14:editId="2EBE6DBD">
                <wp:simplePos x="0" y="0"/>
                <wp:positionH relativeFrom="column">
                  <wp:posOffset>802641</wp:posOffset>
                </wp:positionH>
                <wp:positionV relativeFrom="paragraph">
                  <wp:posOffset>36195</wp:posOffset>
                </wp:positionV>
                <wp:extent cx="171450" cy="20002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5799" id="5 Cuadro de texto" o:spid="_x0000_s1035" type="#_x0000_t202" style="position:absolute;left:0;text-align:left;margin-left:63.2pt;margin-top:2.85pt;width:13.5pt;height:15.7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</w:rPr>
        <w:t xml:space="preserve"> </w:t>
      </w:r>
    </w:p>
    <w:p w:rsidR="00FE4D75" w:rsidRPr="004437EE" w:rsidRDefault="00FE4D75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FE4D7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¿</w:t>
      </w:r>
      <w:r w:rsidR="00FE4D75" w:rsidRPr="004437EE">
        <w:rPr>
          <w:rFonts w:ascii="Arial" w:hAnsi="Arial" w:cs="Arial"/>
          <w:noProof/>
          <w:sz w:val="24"/>
          <w:szCs w:val="24"/>
        </w:rPr>
        <w:t xml:space="preserve">Ha tenido </w:t>
      </w:r>
      <w:r w:rsidR="009445A0" w:rsidRPr="004437EE">
        <w:rPr>
          <w:rFonts w:ascii="Arial" w:hAnsi="Arial" w:cs="Arial"/>
          <w:noProof/>
          <w:sz w:val="24"/>
          <w:szCs w:val="24"/>
        </w:rPr>
        <w:t>poblema alguna vez en la con sulta de sus horarios</w:t>
      </w:r>
      <w:r w:rsidRPr="004437EE">
        <w:rPr>
          <w:rFonts w:ascii="Arial" w:hAnsi="Arial" w:cs="Arial"/>
          <w:noProof/>
          <w:sz w:val="24"/>
          <w:szCs w:val="24"/>
        </w:rPr>
        <w:t>?</w:t>
      </w:r>
    </w:p>
    <w:p w:rsidR="009445A0" w:rsidRPr="004437EE" w:rsidRDefault="00FE4D75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Indique cual?</w:t>
      </w: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FE4D7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¿</w:t>
      </w:r>
      <w:r w:rsidR="009445A0" w:rsidRPr="004437EE">
        <w:rPr>
          <w:rFonts w:ascii="Arial" w:hAnsi="Arial" w:cs="Arial"/>
          <w:noProof/>
          <w:sz w:val="24"/>
          <w:szCs w:val="24"/>
        </w:rPr>
        <w:t>Con que sistema operativo se siente familiarizado</w:t>
      </w:r>
      <w:r w:rsidRPr="004437EE">
        <w:rPr>
          <w:rFonts w:ascii="Arial" w:hAnsi="Arial" w:cs="Arial"/>
          <w:noProof/>
          <w:sz w:val="24"/>
          <w:szCs w:val="24"/>
        </w:rPr>
        <w:t xml:space="preserve">? </w:t>
      </w:r>
    </w:p>
    <w:p w:rsidR="00FE4D75" w:rsidRPr="004437EE" w:rsidRDefault="00FE4D75" w:rsidP="00FE4D75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FE4D75" w:rsidRPr="004437EE" w:rsidRDefault="00FE4D75" w:rsidP="00FE4D75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Linux,Androind,Windows.</w:t>
      </w: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FE4D7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¿ </w:t>
      </w:r>
      <w:r w:rsidR="00FE4D75" w:rsidRPr="004437EE">
        <w:rPr>
          <w:rFonts w:ascii="Arial" w:hAnsi="Arial" w:cs="Arial"/>
          <w:noProof/>
          <w:sz w:val="24"/>
          <w:szCs w:val="24"/>
        </w:rPr>
        <w:t>se siente capacitad@</w:t>
      </w:r>
      <w:r w:rsidR="009445A0" w:rsidRPr="004437EE">
        <w:rPr>
          <w:rFonts w:ascii="Arial" w:hAnsi="Arial" w:cs="Arial"/>
          <w:noProof/>
          <w:sz w:val="24"/>
          <w:szCs w:val="24"/>
        </w:rPr>
        <w:t xml:space="preserve"> para manejar </w:t>
      </w:r>
      <w:r w:rsidR="00FE4D75" w:rsidRPr="004437EE">
        <w:rPr>
          <w:rFonts w:ascii="Arial" w:hAnsi="Arial" w:cs="Arial"/>
          <w:noProof/>
          <w:sz w:val="24"/>
          <w:szCs w:val="24"/>
        </w:rPr>
        <w:t>alguna</w:t>
      </w:r>
      <w:r w:rsidR="009445A0" w:rsidRPr="004437EE">
        <w:rPr>
          <w:rFonts w:ascii="Arial" w:hAnsi="Arial" w:cs="Arial"/>
          <w:noProof/>
          <w:sz w:val="24"/>
          <w:szCs w:val="24"/>
        </w:rPr>
        <w:t xml:space="preserve"> aplicación web</w:t>
      </w:r>
      <w:r w:rsidRPr="004437EE">
        <w:rPr>
          <w:rFonts w:ascii="Arial" w:hAnsi="Arial" w:cs="Arial"/>
          <w:noProof/>
          <w:sz w:val="24"/>
          <w:szCs w:val="24"/>
        </w:rPr>
        <w:t xml:space="preserve">? </w:t>
      </w: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FE4D7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¿ sabe utilizar  software ofimatico  tales como microsoft office </w:t>
      </w:r>
      <w:r w:rsidR="00FE4D75" w:rsidRPr="004437EE">
        <w:rPr>
          <w:rFonts w:ascii="Arial" w:hAnsi="Arial" w:cs="Arial"/>
          <w:noProof/>
          <w:sz w:val="24"/>
          <w:szCs w:val="24"/>
        </w:rPr>
        <w:t>si si indeque cuales?</w:t>
      </w:r>
    </w:p>
    <w:p w:rsidR="00FE4D75" w:rsidRPr="004437EE" w:rsidRDefault="00FE4D75" w:rsidP="00FE4D75">
      <w:pPr>
        <w:jc w:val="both"/>
        <w:rPr>
          <w:rFonts w:ascii="Arial" w:hAnsi="Arial" w:cs="Arial"/>
          <w:noProof/>
          <w:sz w:val="24"/>
          <w:szCs w:val="24"/>
        </w:rPr>
      </w:pPr>
    </w:p>
    <w:p w:rsidR="00FE4D75" w:rsidRPr="004437EE" w:rsidRDefault="00FE4D75" w:rsidP="00FE4D75">
      <w:pPr>
        <w:jc w:val="both"/>
        <w:rPr>
          <w:rFonts w:ascii="Arial" w:hAnsi="Arial" w:cs="Arial"/>
          <w:noProof/>
          <w:sz w:val="24"/>
          <w:szCs w:val="24"/>
        </w:rPr>
      </w:pPr>
    </w:p>
    <w:p w:rsidR="00FE4D75" w:rsidRPr="004437EE" w:rsidRDefault="00FE4D75" w:rsidP="00FE4D75">
      <w:pPr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De las siguientes imágenes escoja los que son navegadores y escriba su respectivo nombre</w:t>
      </w:r>
    </w:p>
    <w:p w:rsidR="00FE4D75" w:rsidRPr="004437EE" w:rsidRDefault="00FE4D75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84A760" wp14:editId="2E16052A">
                <wp:simplePos x="0" y="0"/>
                <wp:positionH relativeFrom="column">
                  <wp:posOffset>3860165</wp:posOffset>
                </wp:positionH>
                <wp:positionV relativeFrom="paragraph">
                  <wp:posOffset>862330</wp:posOffset>
                </wp:positionV>
                <wp:extent cx="1266825" cy="666750"/>
                <wp:effectExtent l="0" t="0" r="28575" b="19050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A760" id="48 Cuadro de texto" o:spid="_x0000_s1036" type="#_x0000_t202" style="position:absolute;left:0;text-align:left;margin-left:303.95pt;margin-top:67.9pt;width:99.75pt;height:5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="00A3240B"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1DD0D654" wp14:editId="6FBB2596">
            <wp:extent cx="882969" cy="762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pera-16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88" cy="7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        </w:t>
      </w:r>
      <w:r w:rsidRPr="004437EE">
        <w:rPr>
          <w:rFonts w:ascii="Arial" w:hAnsi="Arial" w:cs="Arial"/>
          <w:noProof/>
          <w:sz w:val="24"/>
          <w:szCs w:val="24"/>
        </w:rPr>
        <w:t xml:space="preserve">   </w: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   </w:t>
      </w:r>
      <w:r w:rsidRPr="004437EE">
        <w:rPr>
          <w:rFonts w:ascii="Arial" w:hAnsi="Arial" w:cs="Arial"/>
          <w:noProof/>
          <w:sz w:val="24"/>
          <w:szCs w:val="24"/>
        </w:rPr>
        <w:t xml:space="preserve">            </w: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 </w:t>
      </w:r>
      <w:r w:rsidR="00A3240B"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799DD9DC" wp14:editId="37BBBC31">
            <wp:extent cx="762000" cy="762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s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           </w:t>
      </w:r>
      <w:r w:rsidRPr="004437EE">
        <w:rPr>
          <w:rFonts w:ascii="Arial" w:hAnsi="Arial" w:cs="Arial"/>
          <w:noProof/>
          <w:sz w:val="24"/>
          <w:szCs w:val="24"/>
        </w:rPr>
        <w:t xml:space="preserve">   </w: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</w:t>
      </w:r>
      <w:r w:rsidRPr="004437EE">
        <w:rPr>
          <w:rFonts w:ascii="Arial" w:hAnsi="Arial" w:cs="Arial"/>
          <w:noProof/>
          <w:sz w:val="24"/>
          <w:szCs w:val="24"/>
        </w:rPr>
        <w:t xml:space="preserve">          </w: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</w:t>
      </w:r>
      <w:r w:rsidR="008E7291"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382F739A" wp14:editId="0F729F95">
            <wp:extent cx="830752" cy="733425"/>
            <wp:effectExtent l="0" t="0" r="7620" b="0"/>
            <wp:docPr id="8" name="Imagen 8" descr="Resultado de imagen para logo mo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ogo mozil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545" cy="7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    </w:t>
      </w:r>
      <w:r w:rsidRPr="004437EE">
        <w:rPr>
          <w:rFonts w:ascii="Arial" w:hAnsi="Arial" w:cs="Arial"/>
          <w:noProof/>
          <w:sz w:val="24"/>
          <w:szCs w:val="24"/>
        </w:rPr>
        <w:t xml:space="preserve">    </w: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     </w:t>
      </w:r>
    </w:p>
    <w:p w:rsidR="00FE4D75" w:rsidRPr="004437EE" w:rsidRDefault="00FE4D75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60D94B" wp14:editId="0D7CD4A3">
                <wp:simplePos x="0" y="0"/>
                <wp:positionH relativeFrom="column">
                  <wp:posOffset>2540</wp:posOffset>
                </wp:positionH>
                <wp:positionV relativeFrom="paragraph">
                  <wp:posOffset>-3175</wp:posOffset>
                </wp:positionV>
                <wp:extent cx="1047750" cy="619125"/>
                <wp:effectExtent l="0" t="0" r="19050" b="28575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D94B" id="43 Cuadro de texto" o:spid="_x0000_s1037" type="#_x0000_t202" style="position:absolute;left:0;text-align:left;margin-left:.2pt;margin-top:-.25pt;width:82.5pt;height:48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8F62226" wp14:editId="6588B05E">
                <wp:simplePos x="0" y="0"/>
                <wp:positionH relativeFrom="column">
                  <wp:posOffset>1945640</wp:posOffset>
                </wp:positionH>
                <wp:positionV relativeFrom="paragraph">
                  <wp:posOffset>-3175</wp:posOffset>
                </wp:positionV>
                <wp:extent cx="1190625" cy="619125"/>
                <wp:effectExtent l="0" t="0" r="28575" b="28575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2226" id="46 Cuadro de texto" o:spid="_x0000_s1038" type="#_x0000_t202" style="position:absolute;left:0;text-align:left;margin-left:153.2pt;margin-top:-.25pt;width:93.75pt;height:48.7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</w:p>
    <w:p w:rsidR="00FE4D75" w:rsidRPr="004437EE" w:rsidRDefault="00FE4D75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FE4D75" w:rsidRPr="004437EE" w:rsidRDefault="00FE4D75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FE4D75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E2F890" wp14:editId="69669429">
                <wp:simplePos x="0" y="0"/>
                <wp:positionH relativeFrom="column">
                  <wp:posOffset>1945640</wp:posOffset>
                </wp:positionH>
                <wp:positionV relativeFrom="paragraph">
                  <wp:posOffset>1080770</wp:posOffset>
                </wp:positionV>
                <wp:extent cx="1228725" cy="657225"/>
                <wp:effectExtent l="0" t="0" r="28575" b="28575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F890" id="50 Cuadro de texto" o:spid="_x0000_s1039" type="#_x0000_t202" style="position:absolute;left:0;text-align:left;margin-left:153.2pt;margin-top:85.1pt;width:96.75pt;height:51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 </w: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1F4EDFA8" wp14:editId="2FE7060D">
            <wp:extent cx="971550" cy="971550"/>
            <wp:effectExtent l="0" t="0" r="0" b="0"/>
            <wp:docPr id="45" name="Imagen 45" descr="Resultado de imagen para logo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explor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7EE">
        <w:rPr>
          <w:rFonts w:ascii="Arial" w:hAnsi="Arial" w:cs="Arial"/>
          <w:noProof/>
          <w:sz w:val="24"/>
          <w:szCs w:val="24"/>
        </w:rPr>
        <w:t xml:space="preserve">                   </w: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4CDFE847" wp14:editId="44DED78A">
            <wp:extent cx="962025" cy="9620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1"/>
    <w:p w:rsidR="009F6073" w:rsidRPr="004437EE" w:rsidRDefault="00FE4D75" w:rsidP="009F6073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FFAA9E" wp14:editId="72412EEF">
                <wp:simplePos x="0" y="0"/>
                <wp:positionH relativeFrom="column">
                  <wp:posOffset>-64135</wp:posOffset>
                </wp:positionH>
                <wp:positionV relativeFrom="paragraph">
                  <wp:posOffset>24765</wp:posOffset>
                </wp:positionV>
                <wp:extent cx="1219200" cy="600075"/>
                <wp:effectExtent l="0" t="0" r="19050" b="28575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AA9E" id="49 Cuadro de texto" o:spid="_x0000_s1040" type="#_x0000_t202" style="position:absolute;left:0;text-align:left;margin-left:-5.05pt;margin-top:1.95pt;width:96pt;height:47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bookmarkStart w:id="62" w:name="_Toc4784901"/>
      <w:bookmarkStart w:id="63" w:name="_Toc4948319"/>
      <w:bookmarkStart w:id="64" w:name="_Toc4948538"/>
      <w:bookmarkStart w:id="65" w:name="_Toc4948743"/>
      <w:bookmarkStart w:id="66" w:name="_Hlk4755755"/>
    </w:p>
    <w:p w:rsidR="009F6073" w:rsidRPr="004437EE" w:rsidRDefault="009F6073" w:rsidP="009F6073">
      <w:pPr>
        <w:jc w:val="both"/>
        <w:rPr>
          <w:rFonts w:ascii="Arial" w:hAnsi="Arial" w:cs="Arial"/>
          <w:noProof/>
          <w:sz w:val="24"/>
          <w:szCs w:val="24"/>
        </w:rPr>
      </w:pPr>
    </w:p>
    <w:p w:rsidR="009F6073" w:rsidRPr="004437EE" w:rsidRDefault="009F6073" w:rsidP="009F6073">
      <w:pPr>
        <w:jc w:val="both"/>
        <w:rPr>
          <w:rFonts w:ascii="Arial" w:hAnsi="Arial" w:cs="Arial"/>
          <w:noProof/>
          <w:sz w:val="24"/>
          <w:szCs w:val="24"/>
        </w:rPr>
      </w:pPr>
    </w:p>
    <w:p w:rsidR="009F6073" w:rsidRPr="004437EE" w:rsidRDefault="009F6073" w:rsidP="009F6073">
      <w:pPr>
        <w:jc w:val="both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9F6073" w:rsidP="009F6073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SABERES  PREVIOS </w:t>
      </w:r>
      <w:r w:rsidR="00E05A95" w:rsidRPr="004437EE">
        <w:rPr>
          <w:rFonts w:ascii="Arial" w:hAnsi="Arial" w:cs="Arial"/>
          <w:noProof/>
          <w:sz w:val="24"/>
          <w:szCs w:val="24"/>
        </w:rPr>
        <w:t xml:space="preserve">DE </w:t>
      </w:r>
      <w:r w:rsidR="00B865C8" w:rsidRPr="004437EE">
        <w:rPr>
          <w:rFonts w:ascii="Arial" w:hAnsi="Arial" w:cs="Arial"/>
          <w:noProof/>
          <w:sz w:val="24"/>
          <w:szCs w:val="24"/>
        </w:rPr>
        <w:t>ADMINISTRADOR</w:t>
      </w:r>
      <w:bookmarkEnd w:id="62"/>
      <w:bookmarkEnd w:id="63"/>
      <w:bookmarkEnd w:id="64"/>
      <w:bookmarkEnd w:id="65"/>
    </w:p>
    <w:p w:rsidR="00E05A95" w:rsidRPr="004437EE" w:rsidRDefault="00E05A95" w:rsidP="00E05A95">
      <w:pPr>
        <w:rPr>
          <w:rFonts w:ascii="Arial" w:hAnsi="Arial" w:cs="Arial"/>
          <w:sz w:val="24"/>
          <w:szCs w:val="24"/>
        </w:rPr>
      </w:pPr>
    </w:p>
    <w:p w:rsidR="00E05A95" w:rsidRPr="004437EE" w:rsidRDefault="00E05A95" w:rsidP="00E05A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437EE">
        <w:rPr>
          <w:rFonts w:ascii="Arial" w:hAnsi="Arial" w:cs="Arial"/>
          <w:sz w:val="24"/>
          <w:szCs w:val="24"/>
        </w:rPr>
        <w:t xml:space="preserve">    </w:t>
      </w:r>
      <w:r w:rsidR="00B865C8" w:rsidRPr="004437EE">
        <w:rPr>
          <w:rFonts w:ascii="Arial" w:hAnsi="Arial" w:cs="Arial"/>
          <w:noProof/>
          <w:sz w:val="24"/>
          <w:szCs w:val="24"/>
        </w:rPr>
        <w:t>¿</w:t>
      </w:r>
      <w:r w:rsidR="00A3240B" w:rsidRPr="004437EE">
        <w:rPr>
          <w:rFonts w:ascii="Arial" w:hAnsi="Arial" w:cs="Arial"/>
          <w:noProof/>
          <w:sz w:val="24"/>
          <w:szCs w:val="24"/>
        </w:rPr>
        <w:t xml:space="preserve">Conoce usted algun gestor de base de datos como </w:t>
      </w:r>
      <w:r w:rsidR="00B865C8" w:rsidRPr="004437EE">
        <w:rPr>
          <w:rFonts w:ascii="Arial" w:hAnsi="Arial" w:cs="Arial"/>
          <w:noProof/>
          <w:sz w:val="24"/>
          <w:szCs w:val="24"/>
        </w:rPr>
        <w:t xml:space="preserve"> </w:t>
      </w:r>
      <w:r w:rsidRPr="004437E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PostgreSQL</w:t>
      </w:r>
    </w:p>
    <w:p w:rsidR="00E05A95" w:rsidRPr="004437EE" w:rsidRDefault="00E05A95" w:rsidP="00E05A95">
      <w:pPr>
        <w:shd w:val="clear" w:color="auto" w:fill="FFFFFF"/>
        <w:spacing w:after="60" w:line="240" w:lineRule="auto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  MySQL</w:t>
      </w:r>
      <w:r w:rsidR="00B865C8" w:rsidRPr="004437EE">
        <w:rPr>
          <w:rFonts w:ascii="Arial" w:hAnsi="Arial" w:cs="Arial"/>
          <w:noProof/>
          <w:sz w:val="24"/>
          <w:szCs w:val="24"/>
        </w:rPr>
        <w:t xml:space="preserve"> o algun otro indique cual?</w:t>
      </w:r>
    </w:p>
    <w:p w:rsidR="00E05A95" w:rsidRPr="004437EE" w:rsidRDefault="00E05A95" w:rsidP="00E05A95">
      <w:pPr>
        <w:shd w:val="clear" w:color="auto" w:fill="FFFFFF"/>
        <w:spacing w:after="60" w:line="240" w:lineRule="auto"/>
        <w:rPr>
          <w:rFonts w:ascii="Arial" w:hAnsi="Arial" w:cs="Arial"/>
          <w:noProof/>
          <w:sz w:val="24"/>
          <w:szCs w:val="24"/>
        </w:rPr>
      </w:pPr>
    </w:p>
    <w:p w:rsidR="00E05A95" w:rsidRPr="004437EE" w:rsidRDefault="00E05A95" w:rsidP="00E05A95">
      <w:pPr>
        <w:shd w:val="clear" w:color="auto" w:fill="FFFFFF"/>
        <w:spacing w:after="60" w:line="240" w:lineRule="auto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B865C8" w:rsidP="00E05A95">
      <w:pPr>
        <w:shd w:val="clear" w:color="auto" w:fill="FFFFFF"/>
        <w:spacing w:after="60" w:line="240" w:lineRule="auto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 </w:t>
      </w:r>
      <w:r w:rsidR="00E05A95" w:rsidRPr="004437EE">
        <w:rPr>
          <w:rFonts w:ascii="Arial" w:hAnsi="Arial" w:cs="Arial"/>
          <w:noProof/>
          <w:sz w:val="24"/>
          <w:szCs w:val="24"/>
        </w:rPr>
        <w:t>¿</w:t>
      </w:r>
      <w:r w:rsidRPr="004437EE">
        <w:rPr>
          <w:rFonts w:ascii="Arial" w:hAnsi="Arial" w:cs="Arial"/>
          <w:noProof/>
          <w:sz w:val="24"/>
          <w:szCs w:val="24"/>
        </w:rPr>
        <w:t>alguna</w:t>
      </w:r>
      <w:r w:rsidR="00A3240B" w:rsidRPr="004437EE">
        <w:rPr>
          <w:rFonts w:ascii="Arial" w:hAnsi="Arial" w:cs="Arial"/>
          <w:noProof/>
          <w:sz w:val="24"/>
          <w:szCs w:val="24"/>
        </w:rPr>
        <w:t xml:space="preserve"> ves a manejado una</w:t>
      </w:r>
      <w:r w:rsidRPr="004437EE">
        <w:rPr>
          <w:rFonts w:ascii="Arial" w:hAnsi="Arial" w:cs="Arial"/>
          <w:noProof/>
          <w:sz w:val="24"/>
          <w:szCs w:val="24"/>
        </w:rPr>
        <w:t xml:space="preserve"> aplicación web indique cuales?</w:t>
      </w:r>
    </w:p>
    <w:p w:rsidR="00B865C8" w:rsidRPr="004437EE" w:rsidRDefault="00B865C8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A3240B" w:rsidP="00E05A95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¿ De 1 a 5 </w:t>
      </w:r>
      <w:r w:rsidR="00B865C8" w:rsidRPr="004437EE">
        <w:rPr>
          <w:rFonts w:ascii="Arial" w:hAnsi="Arial" w:cs="Arial"/>
          <w:noProof/>
          <w:sz w:val="24"/>
          <w:szCs w:val="24"/>
        </w:rPr>
        <w:t xml:space="preserve">cuanto considera usted que conoce de informatica ? </w:t>
      </w:r>
    </w:p>
    <w:p w:rsidR="00B865C8" w:rsidRPr="004437EE" w:rsidRDefault="00E05A95" w:rsidP="00E05A95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B2883A" wp14:editId="6120E738">
                <wp:simplePos x="0" y="0"/>
                <wp:positionH relativeFrom="column">
                  <wp:posOffset>1392555</wp:posOffset>
                </wp:positionH>
                <wp:positionV relativeFrom="paragraph">
                  <wp:posOffset>195580</wp:posOffset>
                </wp:positionV>
                <wp:extent cx="123825" cy="180975"/>
                <wp:effectExtent l="0" t="0" r="28575" b="28575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883A" id="55 Cuadro de texto" o:spid="_x0000_s1041" type="#_x0000_t202" style="position:absolute;left:0;text-align:left;margin-left:109.65pt;margin-top:15.4pt;width:9.7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33A7E" wp14:editId="01F7C3E0">
                <wp:simplePos x="0" y="0"/>
                <wp:positionH relativeFrom="column">
                  <wp:posOffset>812165</wp:posOffset>
                </wp:positionH>
                <wp:positionV relativeFrom="paragraph">
                  <wp:posOffset>195580</wp:posOffset>
                </wp:positionV>
                <wp:extent cx="142875" cy="161925"/>
                <wp:effectExtent l="0" t="0" r="28575" b="28575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3A7E" id="53 Cuadro de texto" o:spid="_x0000_s1042" type="#_x0000_t202" style="position:absolute;left:0;text-align:left;margin-left:63.95pt;margin-top:15.4pt;width:11.2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22286" wp14:editId="4D93205C">
                <wp:simplePos x="0" y="0"/>
                <wp:positionH relativeFrom="column">
                  <wp:posOffset>1069340</wp:posOffset>
                </wp:positionH>
                <wp:positionV relativeFrom="paragraph">
                  <wp:posOffset>195580</wp:posOffset>
                </wp:positionV>
                <wp:extent cx="152400" cy="171450"/>
                <wp:effectExtent l="0" t="0" r="19050" b="1905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22286" id="54 Cuadro de texto" o:spid="_x0000_s1043" type="#_x0000_t202" style="position:absolute;left:0;text-align:left;margin-left:84.2pt;margin-top:15.4pt;width:12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D4450" wp14:editId="4F427133">
                <wp:simplePos x="0" y="0"/>
                <wp:positionH relativeFrom="column">
                  <wp:posOffset>526415</wp:posOffset>
                </wp:positionH>
                <wp:positionV relativeFrom="paragraph">
                  <wp:posOffset>195580</wp:posOffset>
                </wp:positionV>
                <wp:extent cx="142875" cy="171450"/>
                <wp:effectExtent l="0" t="0" r="28575" b="1905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4450" id="52 Cuadro de texto" o:spid="_x0000_s1044" type="#_x0000_t202" style="position:absolute;left:0;text-align:left;margin-left:41.45pt;margin-top:15.4pt;width:11.2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D9DF3" wp14:editId="16A146C0">
                <wp:simplePos x="0" y="0"/>
                <wp:positionH relativeFrom="column">
                  <wp:posOffset>231140</wp:posOffset>
                </wp:positionH>
                <wp:positionV relativeFrom="paragraph">
                  <wp:posOffset>195580</wp:posOffset>
                </wp:positionV>
                <wp:extent cx="152400" cy="171450"/>
                <wp:effectExtent l="0" t="0" r="19050" b="1905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D9DF3" id="51 Cuadro de texto" o:spid="_x0000_s1045" type="#_x0000_t202" style="position:absolute;left:0;text-align:left;margin-left:18.2pt;margin-top:15.4pt;width:12pt;height:1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</w:rPr>
        <w:t xml:space="preserve">       1      2     3     4      5</w:t>
      </w:r>
    </w:p>
    <w:p w:rsidR="00E05A95" w:rsidRPr="004437EE" w:rsidRDefault="00E05A95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E05A95" w:rsidRPr="004437EE" w:rsidRDefault="00E05A95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A3240B" w:rsidP="00E05A95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¿usted anteriormnete ha manejado sistema de horarios web como </w:t>
      </w:r>
      <w:r w:rsidR="00B865C8" w:rsidRPr="004437EE">
        <w:rPr>
          <w:rFonts w:ascii="Arial" w:hAnsi="Arial" w:cs="Arial"/>
          <w:noProof/>
          <w:sz w:val="24"/>
          <w:szCs w:val="24"/>
        </w:rPr>
        <w:t>administrador Indique cuales?</w:t>
      </w:r>
    </w:p>
    <w:p w:rsidR="00E05A95" w:rsidRPr="004437EE" w:rsidRDefault="00E05A95" w:rsidP="00E05A95">
      <w:pPr>
        <w:jc w:val="both"/>
        <w:rPr>
          <w:rFonts w:ascii="Arial" w:eastAsiaTheme="minorHAnsi" w:hAnsi="Arial" w:cs="Arial"/>
          <w:noProof/>
          <w:sz w:val="24"/>
          <w:szCs w:val="24"/>
        </w:rPr>
      </w:pPr>
    </w:p>
    <w:p w:rsidR="00B865C8" w:rsidRPr="004437EE" w:rsidRDefault="00B865C8" w:rsidP="00E05A95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¿En que sistemas operativos a trabajado anteriormente y cree que sabe manejar </w:t>
      </w:r>
      <w:r w:rsidR="00A3240B" w:rsidRPr="004437EE">
        <w:rPr>
          <w:rFonts w:ascii="Arial" w:hAnsi="Arial" w:cs="Arial"/>
          <w:noProof/>
          <w:sz w:val="24"/>
          <w:szCs w:val="24"/>
        </w:rPr>
        <w:t>a la perfecion? Marque con una f si es verdadero x si es falso</w:t>
      </w:r>
    </w:p>
    <w:p w:rsidR="00A3240B" w:rsidRPr="004437EE" w:rsidRDefault="00A3240B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A3240B" w:rsidRPr="004437EE" w:rsidRDefault="00A3240B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W</w:t>
      </w:r>
      <w:r w:rsidR="00F92C1E" w:rsidRPr="004437EE">
        <w:rPr>
          <w:rFonts w:ascii="Arial" w:hAnsi="Arial" w:cs="Arial"/>
          <w:noProof/>
          <w:sz w:val="24"/>
          <w:szCs w:val="24"/>
        </w:rPr>
        <w:t xml:space="preserve">indows </w:t>
      </w:r>
      <w:r w:rsidRPr="004437EE">
        <w:rPr>
          <w:rFonts w:ascii="Arial" w:hAnsi="Arial" w:cs="Arial"/>
          <w:noProof/>
          <w:sz w:val="24"/>
          <w:szCs w:val="24"/>
        </w:rPr>
        <w:t xml:space="preserve">  </w:t>
      </w:r>
      <w:r w:rsidR="00F92C1E" w:rsidRPr="004437EE">
        <w:rPr>
          <w:rFonts w:ascii="Arial" w:hAnsi="Arial" w:cs="Arial"/>
          <w:noProof/>
          <w:sz w:val="24"/>
          <w:szCs w:val="24"/>
        </w:rPr>
        <w:t xml:space="preserve">   </w:t>
      </w:r>
      <w:r w:rsidRPr="004437EE">
        <w:rPr>
          <w:rFonts w:ascii="Arial" w:hAnsi="Arial" w:cs="Arial"/>
          <w:noProof/>
          <w:sz w:val="24"/>
          <w:szCs w:val="24"/>
        </w:rPr>
        <w:t xml:space="preserve"> Androind     </w:t>
      </w:r>
      <w:r w:rsidR="00F92C1E" w:rsidRPr="004437EE">
        <w:rPr>
          <w:rFonts w:ascii="Arial" w:hAnsi="Arial" w:cs="Arial"/>
          <w:noProof/>
          <w:sz w:val="24"/>
          <w:szCs w:val="24"/>
        </w:rPr>
        <w:t xml:space="preserve">    </w:t>
      </w:r>
      <w:r w:rsidRPr="004437EE">
        <w:rPr>
          <w:rFonts w:ascii="Arial" w:hAnsi="Arial" w:cs="Arial"/>
          <w:noProof/>
          <w:sz w:val="24"/>
          <w:szCs w:val="24"/>
        </w:rPr>
        <w:t xml:space="preserve">  Linux</w:t>
      </w:r>
      <w:r w:rsidR="00F92C1E" w:rsidRPr="004437EE">
        <w:rPr>
          <w:rFonts w:ascii="Arial" w:hAnsi="Arial" w:cs="Arial"/>
          <w:noProof/>
          <w:sz w:val="24"/>
          <w:szCs w:val="24"/>
        </w:rPr>
        <w:t xml:space="preserve">       </w:t>
      </w:r>
      <w:r w:rsidRPr="004437EE">
        <w:rPr>
          <w:rFonts w:ascii="Arial" w:hAnsi="Arial" w:cs="Arial"/>
          <w:noProof/>
          <w:sz w:val="24"/>
          <w:szCs w:val="24"/>
        </w:rPr>
        <w:t xml:space="preserve"> </w:t>
      </w:r>
      <w:r w:rsidR="00F92C1E" w:rsidRPr="004437EE">
        <w:rPr>
          <w:rFonts w:ascii="Arial" w:hAnsi="Arial" w:cs="Arial"/>
          <w:noProof/>
          <w:sz w:val="24"/>
          <w:szCs w:val="24"/>
        </w:rPr>
        <w:t xml:space="preserve"> Apple </w:t>
      </w:r>
    </w:p>
    <w:p w:rsidR="00B865C8" w:rsidRPr="004437EE" w:rsidRDefault="00F92C1E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423F490" wp14:editId="326A16B9">
                <wp:simplePos x="0" y="0"/>
                <wp:positionH relativeFrom="column">
                  <wp:posOffset>2869565</wp:posOffset>
                </wp:positionH>
                <wp:positionV relativeFrom="paragraph">
                  <wp:posOffset>5079</wp:posOffset>
                </wp:positionV>
                <wp:extent cx="209550" cy="14287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D2D8B" id="Rectángulo 36" o:spid="_x0000_s1026" style="position:absolute;margin-left:225.95pt;margin-top:.4pt;width:16.5pt;height:11.2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" fillcolor="white [3201]" strokecolor="black [3200]" strokeweight="2pt"/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AF68BF4" wp14:editId="4F63D3D3">
                <wp:simplePos x="0" y="0"/>
                <wp:positionH relativeFrom="column">
                  <wp:posOffset>2250440</wp:posOffset>
                </wp:positionH>
                <wp:positionV relativeFrom="paragraph">
                  <wp:posOffset>5079</wp:posOffset>
                </wp:positionV>
                <wp:extent cx="190500" cy="1619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34C17" id="Rectángulo 35" o:spid="_x0000_s1026" style="position:absolute;margin-left:177.2pt;margin-top:.4pt;width:15pt;height:12.75p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" fillcolor="white [3201]" strokecolor="black [3200]" strokeweight="2pt"/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3C22ABB" wp14:editId="0AEE230D">
                <wp:simplePos x="0" y="0"/>
                <wp:positionH relativeFrom="column">
                  <wp:posOffset>1393190</wp:posOffset>
                </wp:positionH>
                <wp:positionV relativeFrom="paragraph">
                  <wp:posOffset>5079</wp:posOffset>
                </wp:positionV>
                <wp:extent cx="247650" cy="16192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EF00" id="Rectángulo 34" o:spid="_x0000_s1026" style="position:absolute;margin-left:109.7pt;margin-top:.4pt;width:19.5pt;height:12.7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" fillcolor="white [3201]" strokecolor="black [3200]" strokeweight="2pt"/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CC35867" wp14:editId="1D23477A">
                <wp:simplePos x="0" y="0"/>
                <wp:positionH relativeFrom="column">
                  <wp:posOffset>688339</wp:posOffset>
                </wp:positionH>
                <wp:positionV relativeFrom="paragraph">
                  <wp:posOffset>5080</wp:posOffset>
                </wp:positionV>
                <wp:extent cx="219075" cy="17145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C7A61" id="Rectángulo 33" o:spid="_x0000_s1026" style="position:absolute;margin-left:54.2pt;margin-top:.4pt;width:17.25pt;height:13.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" fillcolor="white [3201]" strokecolor="black [3200]" strokeweight="2pt"/>
            </w:pict>
          </mc:Fallback>
        </mc:AlternateContent>
      </w:r>
      <w:r w:rsidR="00A3240B" w:rsidRPr="004437EE">
        <w:rPr>
          <w:rFonts w:ascii="Arial" w:hAnsi="Arial" w:cs="Arial"/>
          <w:noProof/>
          <w:sz w:val="24"/>
          <w:szCs w:val="24"/>
        </w:rPr>
        <w:t xml:space="preserve">                        </w:t>
      </w:r>
    </w:p>
    <w:p w:rsidR="00E05A95" w:rsidRPr="004437EE" w:rsidRDefault="00E05A95" w:rsidP="00E05A95">
      <w:pPr>
        <w:jc w:val="both"/>
        <w:rPr>
          <w:rFonts w:ascii="Arial" w:eastAsiaTheme="minorHAnsi" w:hAnsi="Arial" w:cs="Arial"/>
          <w:noProof/>
          <w:sz w:val="24"/>
          <w:szCs w:val="24"/>
        </w:rPr>
      </w:pPr>
    </w:p>
    <w:p w:rsidR="00B865C8" w:rsidRPr="004437EE" w:rsidRDefault="00B865C8" w:rsidP="00E05A95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¿ Cree que tiene las habilidades necesarias para crear un respaldo o backup de la base de datos si o no y porque? </w:t>
      </w:r>
    </w:p>
    <w:p w:rsidR="00B865C8" w:rsidRPr="004437EE" w:rsidRDefault="00B865C8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B865C8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B865C8" w:rsidP="00E05A95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¿</w:t>
      </w:r>
      <w:r w:rsidR="00E05A95" w:rsidRPr="004437EE">
        <w:rPr>
          <w:rFonts w:ascii="Arial" w:hAnsi="Arial" w:cs="Arial"/>
          <w:noProof/>
          <w:sz w:val="24"/>
          <w:szCs w:val="24"/>
        </w:rPr>
        <w:t>U</w:t>
      </w:r>
      <w:r w:rsidR="00F92C1E" w:rsidRPr="004437EE">
        <w:rPr>
          <w:rFonts w:ascii="Arial" w:hAnsi="Arial" w:cs="Arial"/>
          <w:noProof/>
          <w:sz w:val="24"/>
          <w:szCs w:val="24"/>
        </w:rPr>
        <w:t>sted</w:t>
      </w:r>
      <w:r w:rsidR="00E05A95" w:rsidRPr="004437EE">
        <w:rPr>
          <w:rFonts w:ascii="Arial" w:hAnsi="Arial" w:cs="Arial"/>
          <w:noProof/>
          <w:sz w:val="24"/>
          <w:szCs w:val="24"/>
        </w:rPr>
        <w:t xml:space="preserve"> tiene</w:t>
      </w:r>
      <w:r w:rsidR="00F92C1E" w:rsidRPr="004437EE">
        <w:rPr>
          <w:rFonts w:ascii="Arial" w:hAnsi="Arial" w:cs="Arial"/>
          <w:noProof/>
          <w:sz w:val="24"/>
          <w:szCs w:val="24"/>
        </w:rPr>
        <w:t xml:space="preserve"> conoci</w:t>
      </w:r>
      <w:r w:rsidR="00E05A95" w:rsidRPr="004437EE">
        <w:rPr>
          <w:rFonts w:ascii="Arial" w:hAnsi="Arial" w:cs="Arial"/>
          <w:noProof/>
          <w:sz w:val="24"/>
          <w:szCs w:val="24"/>
        </w:rPr>
        <w:t>mientos en programacion web</w:t>
      </w:r>
      <w:r w:rsidRPr="004437EE">
        <w:rPr>
          <w:rFonts w:ascii="Arial" w:hAnsi="Arial" w:cs="Arial"/>
          <w:noProof/>
          <w:sz w:val="24"/>
          <w:szCs w:val="24"/>
        </w:rPr>
        <w:t xml:space="preserve"> otros indique cuales?</w:t>
      </w:r>
    </w:p>
    <w:p w:rsidR="00E05A95" w:rsidRPr="004437EE" w:rsidRDefault="00E05A95" w:rsidP="00E05A95">
      <w:pPr>
        <w:jc w:val="both"/>
        <w:rPr>
          <w:rFonts w:ascii="Arial" w:hAnsi="Arial" w:cs="Arial"/>
          <w:noProof/>
          <w:sz w:val="24"/>
          <w:szCs w:val="24"/>
        </w:rPr>
      </w:pPr>
    </w:p>
    <w:p w:rsidR="00E05A95" w:rsidRPr="004437EE" w:rsidRDefault="00E05A95" w:rsidP="00E05A95">
      <w:pPr>
        <w:jc w:val="both"/>
        <w:rPr>
          <w:rFonts w:ascii="Arial" w:hAnsi="Arial" w:cs="Arial"/>
          <w:noProof/>
          <w:sz w:val="24"/>
          <w:szCs w:val="24"/>
        </w:rPr>
      </w:pPr>
    </w:p>
    <w:p w:rsidR="00E05A95" w:rsidRPr="004437EE" w:rsidRDefault="00E05A95" w:rsidP="00E05A95">
      <w:pPr>
        <w:jc w:val="both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B865C8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B865C8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B865C8" w:rsidRPr="004437EE" w:rsidRDefault="00B865C8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De las siguientes imágenes escoja los que son motores de base de datos y escriba su respectivo nombre</w:t>
      </w:r>
    </w:p>
    <w:p w:rsidR="00B865C8" w:rsidRPr="004437EE" w:rsidRDefault="00B865C8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6D79E7E9" wp14:editId="78C2D89E">
            <wp:extent cx="573913" cy="523060"/>
            <wp:effectExtent l="0" t="0" r="0" b="0"/>
            <wp:docPr id="13" name="Imagen 1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8858" r="18698" b="19428"/>
                    <a:stretch/>
                  </pic:blipFill>
                  <pic:spPr bwMode="auto">
                    <a:xfrm>
                      <a:off x="0" y="0"/>
                      <a:ext cx="585394" cy="5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37EE">
        <w:rPr>
          <w:rFonts w:ascii="Arial" w:hAnsi="Arial" w:cs="Arial"/>
          <w:noProof/>
          <w:sz w:val="24"/>
          <w:szCs w:val="24"/>
        </w:rPr>
        <w:t xml:space="preserve">           </w:t>
      </w:r>
      <w:r w:rsidR="00E05A95" w:rsidRPr="004437EE">
        <w:rPr>
          <w:rFonts w:ascii="Arial" w:hAnsi="Arial" w:cs="Arial"/>
          <w:noProof/>
          <w:sz w:val="24"/>
          <w:szCs w:val="24"/>
        </w:rPr>
        <w:t xml:space="preserve">   </w: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65FD12B8" wp14:editId="38C3F748">
            <wp:extent cx="751315" cy="511633"/>
            <wp:effectExtent l="0" t="0" r="0" b="3175"/>
            <wp:docPr id="20" name="Imagen 20" descr="C:\Users\Administrador\AppData\Local\Microsoft\Windows\INetCache\Content.MSO\2FA991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AppData\Local\Microsoft\Windows\INetCache\Content.MSO\2FA99184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1" t="32200" r="28669" b="6892"/>
                    <a:stretch/>
                  </pic:blipFill>
                  <pic:spPr bwMode="auto">
                    <a:xfrm flipH="1">
                      <a:off x="0" y="0"/>
                      <a:ext cx="809354" cy="55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37EE">
        <w:rPr>
          <w:rFonts w:ascii="Arial" w:hAnsi="Arial" w:cs="Arial"/>
          <w:noProof/>
          <w:sz w:val="24"/>
          <w:szCs w:val="24"/>
        </w:rPr>
        <w:t xml:space="preserve">         </w: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50F26836" wp14:editId="7E94BE66">
            <wp:extent cx="564851" cy="551434"/>
            <wp:effectExtent l="0" t="0" r="6985" b="1270"/>
            <wp:docPr id="21" name="Imagen 21" descr="C:\Users\Administrador\AppData\Local\Microsoft\Windows\INetCache\Content.MSO\1835E6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AppData\Local\Microsoft\Windows\INetCache\Content.MSO\1835E63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39983" cy="6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7EE">
        <w:rPr>
          <w:rFonts w:ascii="Arial" w:hAnsi="Arial" w:cs="Arial"/>
          <w:noProof/>
          <w:sz w:val="24"/>
          <w:szCs w:val="24"/>
        </w:rPr>
        <w:t xml:space="preserve">          </w: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2B5946A4" wp14:editId="1AF7D786">
            <wp:extent cx="549859" cy="549859"/>
            <wp:effectExtent l="0" t="0" r="3175" b="3175"/>
            <wp:docPr id="16" name="Imagen 16" descr="Resultado de imagen para logo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explor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1" cy="55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7EE">
        <w:rPr>
          <w:rFonts w:ascii="Arial" w:hAnsi="Arial" w:cs="Arial"/>
          <w:noProof/>
          <w:sz w:val="24"/>
          <w:szCs w:val="24"/>
        </w:rPr>
        <w:t xml:space="preserve">   </w:t>
      </w:r>
      <w:r w:rsidR="004A785D" w:rsidRPr="004437EE">
        <w:rPr>
          <w:rFonts w:ascii="Arial" w:hAnsi="Arial" w:cs="Arial"/>
          <w:noProof/>
          <w:sz w:val="24"/>
          <w:szCs w:val="24"/>
        </w:rPr>
        <w:t xml:space="preserve">        </w:t>
      </w:r>
      <w:r w:rsidR="00E05A95" w:rsidRPr="004437EE">
        <w:rPr>
          <w:rFonts w:ascii="Arial" w:hAnsi="Arial" w:cs="Arial"/>
          <w:noProof/>
          <w:sz w:val="24"/>
          <w:szCs w:val="24"/>
        </w:rPr>
        <w:t xml:space="preserve">   </w:t>
      </w:r>
      <w:r w:rsidRPr="004437EE">
        <w:rPr>
          <w:rFonts w:ascii="Arial" w:hAnsi="Arial" w:cs="Arial"/>
          <w:noProof/>
          <w:sz w:val="24"/>
          <w:szCs w:val="24"/>
        </w:rPr>
        <w:t xml:space="preserve">    </w: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3113F045" wp14:editId="64F55092">
            <wp:extent cx="573405" cy="573405"/>
            <wp:effectExtent l="0" t="0" r="0" b="0"/>
            <wp:docPr id="22" name="Imagen 22" descr="Resultado de imagen para logo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mysq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7" cy="58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6"/>
    <w:p w:rsidR="00E05A95" w:rsidRPr="004437EE" w:rsidRDefault="004A785D" w:rsidP="00E05A95">
      <w:pPr>
        <w:jc w:val="both"/>
        <w:rPr>
          <w:rFonts w:ascii="Arial" w:hAnsi="Arial" w:cs="Arial"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0D226" wp14:editId="302ABEDE">
                <wp:simplePos x="0" y="0"/>
                <wp:positionH relativeFrom="column">
                  <wp:posOffset>4307840</wp:posOffset>
                </wp:positionH>
                <wp:positionV relativeFrom="paragraph">
                  <wp:posOffset>61594</wp:posOffset>
                </wp:positionV>
                <wp:extent cx="828675" cy="638175"/>
                <wp:effectExtent l="0" t="0" r="28575" b="28575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D226" id="60 Cuadro de texto" o:spid="_x0000_s1046" type="#_x0000_t202" style="position:absolute;left:0;text-align:left;margin-left:339.2pt;margin-top:4.85pt;width:65.2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E913ED" wp14:editId="72AE5DA9">
                <wp:simplePos x="0" y="0"/>
                <wp:positionH relativeFrom="column">
                  <wp:posOffset>3117215</wp:posOffset>
                </wp:positionH>
                <wp:positionV relativeFrom="paragraph">
                  <wp:posOffset>109220</wp:posOffset>
                </wp:positionV>
                <wp:extent cx="809625" cy="647700"/>
                <wp:effectExtent l="0" t="0" r="28575" b="1905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13ED" id="59 Cuadro de texto" o:spid="_x0000_s1047" type="#_x0000_t202" style="position:absolute;left:0;text-align:left;margin-left:245.45pt;margin-top:8.6pt;width:63.75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4C1242" wp14:editId="4F653D2D">
                <wp:simplePos x="0" y="0"/>
                <wp:positionH relativeFrom="column">
                  <wp:posOffset>2078990</wp:posOffset>
                </wp:positionH>
                <wp:positionV relativeFrom="paragraph">
                  <wp:posOffset>109220</wp:posOffset>
                </wp:positionV>
                <wp:extent cx="704850" cy="647700"/>
                <wp:effectExtent l="0" t="0" r="19050" b="1905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1242" id="58 Cuadro de texto" o:spid="_x0000_s1048" type="#_x0000_t202" style="position:absolute;left:0;text-align:left;margin-left:163.7pt;margin-top:8.6pt;width:55.5pt;height:5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="00E05A95"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8C0F5" wp14:editId="713F807F">
                <wp:simplePos x="0" y="0"/>
                <wp:positionH relativeFrom="column">
                  <wp:posOffset>1069340</wp:posOffset>
                </wp:positionH>
                <wp:positionV relativeFrom="paragraph">
                  <wp:posOffset>109220</wp:posOffset>
                </wp:positionV>
                <wp:extent cx="685800" cy="647700"/>
                <wp:effectExtent l="0" t="0" r="19050" b="1905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C0F5" id="57 Cuadro de texto" o:spid="_x0000_s1049" type="#_x0000_t202" style="position:absolute;left:0;text-align:left;margin-left:84.2pt;margin-top:8.6pt;width:54pt;height:5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  <w:r w:rsidR="00E05A95"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16DF7" wp14:editId="7F5470DF">
                <wp:simplePos x="0" y="0"/>
                <wp:positionH relativeFrom="column">
                  <wp:posOffset>-45085</wp:posOffset>
                </wp:positionH>
                <wp:positionV relativeFrom="paragraph">
                  <wp:posOffset>109220</wp:posOffset>
                </wp:positionV>
                <wp:extent cx="723900" cy="647700"/>
                <wp:effectExtent l="0" t="0" r="19050" b="1905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95" w:rsidRDefault="00E0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6DF7" id="56 Cuadro de texto" o:spid="_x0000_s1050" type="#_x0000_t202" style="position:absolute;left:0;text-align:left;margin-left:-3.55pt;margin-top:8.6pt;width:57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" fillcolor="white [3201]" strokecolor="black [3200]" strokeweight="2pt">
                <v:textbox>
                  <w:txbxContent>
                    <w:p w:rsidR="00E05A95" w:rsidRDefault="00E05A95"/>
                  </w:txbxContent>
                </v:textbox>
              </v:shape>
            </w:pict>
          </mc:Fallback>
        </mc:AlternateContent>
      </w:r>
    </w:p>
    <w:p w:rsidR="00E05A95" w:rsidRPr="004437EE" w:rsidRDefault="00E05A95" w:rsidP="00E05A95">
      <w:pPr>
        <w:tabs>
          <w:tab w:val="left" w:pos="1800"/>
        </w:tabs>
        <w:jc w:val="both"/>
        <w:rPr>
          <w:rFonts w:ascii="Arial" w:hAnsi="Arial" w:cs="Arial"/>
          <w:sz w:val="24"/>
          <w:szCs w:val="24"/>
        </w:rPr>
      </w:pPr>
    </w:p>
    <w:p w:rsidR="005E0E6E" w:rsidRPr="004437EE" w:rsidRDefault="005E0E6E" w:rsidP="00E05A95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sz w:val="24"/>
          <w:szCs w:val="24"/>
        </w:rPr>
        <w:br w:type="page"/>
      </w:r>
      <w:bookmarkStart w:id="67" w:name="_Toc4784902"/>
      <w:r w:rsidR="009F6073" w:rsidRPr="004437EE">
        <w:rPr>
          <w:rFonts w:ascii="Arial" w:hAnsi="Arial" w:cs="Arial"/>
          <w:noProof/>
          <w:sz w:val="24"/>
          <w:szCs w:val="24"/>
        </w:rPr>
        <w:lastRenderedPageBreak/>
        <w:t>TALLERE</w:t>
      </w:r>
      <w:r w:rsidRPr="004437EE">
        <w:rPr>
          <w:rFonts w:ascii="Arial" w:hAnsi="Arial" w:cs="Arial"/>
          <w:noProof/>
          <w:sz w:val="24"/>
          <w:szCs w:val="24"/>
        </w:rPr>
        <w:t xml:space="preserve"> DE CAPACITACION</w:t>
      </w:r>
      <w:bookmarkEnd w:id="67"/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sz w:val="24"/>
          <w:szCs w:val="24"/>
        </w:rPr>
        <w:t>En  los talleres de capacitación es un espacio de construcción que combina teoría y practica alrededor de un tema, aprovechando la experiencia del personal y sus necesidades.</w:t>
      </w: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sz w:val="24"/>
          <w:szCs w:val="24"/>
        </w:rPr>
        <w:t>Tiene la finalidad de que el personal se apropie de los aprendizajes como fruto de las reflexiones y discusiones que se dan alrededor de los conceptos y metodologías compartidas.</w:t>
      </w: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sz w:val="24"/>
          <w:szCs w:val="24"/>
        </w:rPr>
        <w:t>En los talleres es sumamente importante y útil para la organización conocer cada una de las opiniones del personal.</w:t>
      </w:r>
    </w:p>
    <w:p w:rsidR="00E06938" w:rsidRPr="004437EE" w:rsidRDefault="00E06938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E06938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657B1A8A" wp14:editId="3EB5FFD1">
            <wp:extent cx="4333875" cy="32004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dministracion_de_la_Carrera_E_Talent_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sz w:val="24"/>
          <w:szCs w:val="24"/>
        </w:rPr>
        <w:t>TALLER DE CAPACITACION</w:t>
      </w:r>
    </w:p>
    <w:p w:rsidR="00B808B9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sz w:val="24"/>
          <w:szCs w:val="24"/>
        </w:rPr>
        <w:t>Nombre: _______________________</w:t>
      </w: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sz w:val="24"/>
          <w:szCs w:val="24"/>
        </w:rPr>
        <w:t xml:space="preserve"> </w:t>
      </w:r>
      <w:r w:rsidR="004A785D" w:rsidRPr="004437EE">
        <w:rPr>
          <w:rFonts w:ascii="Arial" w:eastAsia="Arial" w:hAnsi="Arial" w:cs="Arial"/>
          <w:sz w:val="24"/>
          <w:szCs w:val="24"/>
        </w:rPr>
        <w:t>Área</w:t>
      </w:r>
      <w:r w:rsidRPr="004437EE">
        <w:rPr>
          <w:rFonts w:ascii="Arial" w:eastAsia="Arial" w:hAnsi="Arial" w:cs="Arial"/>
          <w:sz w:val="24"/>
          <w:szCs w:val="24"/>
        </w:rPr>
        <w:t>:   _______________________</w:t>
      </w:r>
    </w:p>
    <w:p w:rsidR="00B808B9" w:rsidRPr="004437EE" w:rsidRDefault="004437EE" w:rsidP="005E7B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</w:t>
      </w:r>
      <w:r w:rsidR="008936A8" w:rsidRPr="004437EE">
        <w:rPr>
          <w:rFonts w:ascii="Arial" w:eastAsia="Arial" w:hAnsi="Arial" w:cs="Arial"/>
          <w:sz w:val="24"/>
          <w:szCs w:val="24"/>
        </w:rPr>
        <w:t>:</w:t>
      </w:r>
      <w:r w:rsidR="00B808B9" w:rsidRPr="004437EE">
        <w:rPr>
          <w:rFonts w:ascii="Arial" w:eastAsia="Arial" w:hAnsi="Arial" w:cs="Arial"/>
          <w:sz w:val="24"/>
          <w:szCs w:val="24"/>
        </w:rPr>
        <w:t xml:space="preserve"> _______________________</w:t>
      </w:r>
    </w:p>
    <w:p w:rsidR="00C430F3" w:rsidRPr="004437EE" w:rsidRDefault="00C430F3" w:rsidP="004A78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437EE">
        <w:rPr>
          <w:rFonts w:ascii="Arial" w:eastAsia="Arial" w:hAnsi="Arial" w:cs="Arial"/>
          <w:color w:val="000000"/>
          <w:sz w:val="24"/>
          <w:szCs w:val="24"/>
        </w:rPr>
        <w:t>¿Cuán probable es que pueda poner en práctica las enseñanzas aprendidas en este taller de c</w:t>
      </w:r>
      <w:r w:rsidR="004A785D" w:rsidRPr="004437EE">
        <w:rPr>
          <w:rFonts w:ascii="Arial" w:eastAsia="Arial" w:hAnsi="Arial" w:cs="Arial"/>
          <w:color w:val="000000"/>
          <w:sz w:val="24"/>
          <w:szCs w:val="24"/>
        </w:rPr>
        <w:t>apacitación? Señale algunas de las siguientes</w:t>
      </w:r>
      <w:r w:rsidR="00375E31" w:rsidRPr="004437EE">
        <w:rPr>
          <w:rFonts w:ascii="Arial" w:eastAsia="Arial" w:hAnsi="Arial" w:cs="Arial"/>
          <w:color w:val="000000"/>
          <w:sz w:val="24"/>
          <w:szCs w:val="24"/>
        </w:rPr>
        <w:t>?</w:t>
      </w: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sz w:val="24"/>
          <w:szCs w:val="24"/>
        </w:rPr>
        <w:t>Muy probable                   Probable                    A</w:t>
      </w:r>
      <w:r w:rsidR="004A785D" w:rsidRPr="004437EE">
        <w:rPr>
          <w:rFonts w:ascii="Arial" w:eastAsia="Arial" w:hAnsi="Arial" w:cs="Arial"/>
          <w:sz w:val="24"/>
          <w:szCs w:val="24"/>
        </w:rPr>
        <w:t>lgo probable               No i</w:t>
      </w:r>
      <w:r w:rsidRPr="004437EE">
        <w:rPr>
          <w:rFonts w:ascii="Arial" w:eastAsia="Arial" w:hAnsi="Arial" w:cs="Arial"/>
          <w:sz w:val="24"/>
          <w:szCs w:val="24"/>
        </w:rPr>
        <w:t>mprobable</w:t>
      </w:r>
    </w:p>
    <w:p w:rsidR="00C430F3" w:rsidRPr="004437EE" w:rsidRDefault="00375E31" w:rsidP="004A78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437EE">
        <w:rPr>
          <w:rFonts w:ascii="Arial" w:eastAsia="Arial" w:hAnsi="Arial" w:cs="Arial"/>
          <w:color w:val="000000"/>
          <w:sz w:val="24"/>
          <w:szCs w:val="24"/>
        </w:rPr>
        <w:t>¿</w:t>
      </w:r>
      <w:r w:rsidR="004A785D" w:rsidRPr="004437EE">
        <w:rPr>
          <w:rFonts w:ascii="Arial" w:eastAsia="Arial" w:hAnsi="Arial" w:cs="Arial"/>
          <w:color w:val="000000"/>
          <w:sz w:val="24"/>
          <w:szCs w:val="24"/>
        </w:rPr>
        <w:t>Describa  tres conocimientos o</w:t>
      </w:r>
      <w:r w:rsidR="00C430F3" w:rsidRPr="004437EE">
        <w:rPr>
          <w:rFonts w:ascii="Arial" w:eastAsia="Arial" w:hAnsi="Arial" w:cs="Arial"/>
          <w:color w:val="000000"/>
          <w:sz w:val="24"/>
          <w:szCs w:val="24"/>
        </w:rPr>
        <w:t xml:space="preserve"> competencias, actitudes que haya aprendido, que podría poner en </w:t>
      </w:r>
      <w:r w:rsidRPr="004437EE">
        <w:rPr>
          <w:rFonts w:ascii="Arial" w:eastAsia="Arial" w:hAnsi="Arial" w:cs="Arial"/>
          <w:color w:val="000000"/>
          <w:sz w:val="24"/>
          <w:szCs w:val="24"/>
        </w:rPr>
        <w:t>práctica?</w:t>
      </w:r>
    </w:p>
    <w:p w:rsidR="00C430F3" w:rsidRPr="004437EE" w:rsidRDefault="00C430F3" w:rsidP="005E7B3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644" w:hanging="720"/>
        <w:jc w:val="both"/>
        <w:rPr>
          <w:rFonts w:ascii="Arial" w:eastAsia="Arial" w:hAnsi="Arial" w:cs="Arial"/>
          <w:sz w:val="24"/>
          <w:szCs w:val="24"/>
        </w:rPr>
      </w:pPr>
    </w:p>
    <w:p w:rsidR="004A785D" w:rsidRPr="004437EE" w:rsidRDefault="004A785D" w:rsidP="005E7B3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644" w:hanging="720"/>
        <w:jc w:val="both"/>
        <w:rPr>
          <w:rFonts w:ascii="Arial" w:eastAsia="Arial" w:hAnsi="Arial" w:cs="Arial"/>
          <w:sz w:val="24"/>
          <w:szCs w:val="24"/>
        </w:rPr>
      </w:pPr>
    </w:p>
    <w:p w:rsidR="004A785D" w:rsidRPr="004437EE" w:rsidRDefault="004A785D" w:rsidP="005E7B3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644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430F3" w:rsidRPr="004437EE" w:rsidRDefault="004A785D" w:rsidP="004A78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437EE">
        <w:rPr>
          <w:rFonts w:ascii="Arial" w:eastAsia="Arial" w:hAnsi="Arial" w:cs="Arial"/>
          <w:color w:val="000000"/>
          <w:sz w:val="24"/>
          <w:szCs w:val="24"/>
        </w:rPr>
        <w:t xml:space="preserve">¿Cuál es su opinión sobre </w:t>
      </w:r>
      <w:r w:rsidR="004437EE" w:rsidRPr="004437EE">
        <w:rPr>
          <w:rFonts w:ascii="Arial" w:eastAsia="Arial" w:hAnsi="Arial" w:cs="Arial"/>
          <w:color w:val="000000"/>
          <w:sz w:val="24"/>
          <w:szCs w:val="24"/>
        </w:rPr>
        <w:t>las presentaciones</w:t>
      </w:r>
      <w:r w:rsidR="00C430F3" w:rsidRPr="004437EE">
        <w:rPr>
          <w:rFonts w:ascii="Arial" w:eastAsia="Arial" w:hAnsi="Arial" w:cs="Arial"/>
          <w:color w:val="000000"/>
          <w:sz w:val="24"/>
          <w:szCs w:val="24"/>
        </w:rPr>
        <w:t xml:space="preserve">, discusiones y ejercicios? </w:t>
      </w:r>
      <w:r w:rsidRPr="004437EE">
        <w:rPr>
          <w:rFonts w:ascii="Arial" w:eastAsia="Arial" w:hAnsi="Arial" w:cs="Arial"/>
          <w:color w:val="000000"/>
          <w:sz w:val="24"/>
          <w:szCs w:val="24"/>
        </w:rPr>
        <w:t xml:space="preserve">Selección con una x </w:t>
      </w:r>
      <w:r w:rsidR="00375E31" w:rsidRPr="004437EE">
        <w:rPr>
          <w:rFonts w:ascii="Arial" w:eastAsia="Arial" w:hAnsi="Arial" w:cs="Arial"/>
          <w:color w:val="000000"/>
          <w:sz w:val="24"/>
          <w:szCs w:val="24"/>
        </w:rPr>
        <w:t>una de las respuestas?</w:t>
      </w:r>
    </w:p>
    <w:p w:rsidR="004A785D" w:rsidRPr="004437EE" w:rsidRDefault="004A785D" w:rsidP="004A78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430F3" w:rsidRPr="004437EE" w:rsidRDefault="00B808B9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23CD0A" wp14:editId="637DE9D9">
                <wp:simplePos x="0" y="0"/>
                <wp:positionH relativeFrom="column">
                  <wp:posOffset>4031615</wp:posOffset>
                </wp:positionH>
                <wp:positionV relativeFrom="paragraph">
                  <wp:posOffset>198120</wp:posOffset>
                </wp:positionV>
                <wp:extent cx="209550" cy="171450"/>
                <wp:effectExtent l="0" t="0" r="19050" b="19050"/>
                <wp:wrapNone/>
                <wp:docPr id="6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8B9" w:rsidRDefault="00B80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CD0A" id="66 Cuadro de texto" o:spid="_x0000_s1051" type="#_x0000_t202" style="position:absolute;left:0;text-align:left;margin-left:317.45pt;margin-top:15.6pt;width:16.5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" fillcolor="white [3201]" strokecolor="black [3200]" strokeweight="2pt">
                <v:textbox>
                  <w:txbxContent>
                    <w:p w:rsidR="00B808B9" w:rsidRDefault="00B808B9"/>
                  </w:txbxContent>
                </v:textbox>
              </v:shape>
            </w:pict>
          </mc:Fallback>
        </mc:AlternateContent>
      </w:r>
      <w:r w:rsidRPr="004437EE">
        <w:rPr>
          <w:rFonts w:ascii="Arial" w:eastAsia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811547" wp14:editId="231A30C4">
                <wp:simplePos x="0" y="0"/>
                <wp:positionH relativeFrom="column">
                  <wp:posOffset>2793366</wp:posOffset>
                </wp:positionH>
                <wp:positionV relativeFrom="paragraph">
                  <wp:posOffset>188595</wp:posOffset>
                </wp:positionV>
                <wp:extent cx="190500" cy="180975"/>
                <wp:effectExtent l="0" t="0" r="19050" b="28575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8B9" w:rsidRDefault="00B80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1547" id="64 Cuadro de texto" o:spid="_x0000_s1052" type="#_x0000_t202" style="position:absolute;left:0;text-align:left;margin-left:219.95pt;margin-top:14.85pt;width:1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" fillcolor="white [3201]" strokecolor="black [3200]" strokeweight="2pt">
                <v:textbox>
                  <w:txbxContent>
                    <w:p w:rsidR="00B808B9" w:rsidRDefault="00B808B9"/>
                  </w:txbxContent>
                </v:textbox>
              </v:shape>
            </w:pict>
          </mc:Fallback>
        </mc:AlternateContent>
      </w:r>
      <w:r w:rsidRPr="004437EE">
        <w:rPr>
          <w:rFonts w:ascii="Arial" w:eastAsia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CD9F4D" wp14:editId="71652D7A">
                <wp:simplePos x="0" y="0"/>
                <wp:positionH relativeFrom="column">
                  <wp:posOffset>1564640</wp:posOffset>
                </wp:positionH>
                <wp:positionV relativeFrom="paragraph">
                  <wp:posOffset>198120</wp:posOffset>
                </wp:positionV>
                <wp:extent cx="200025" cy="171450"/>
                <wp:effectExtent l="0" t="0" r="28575" b="1905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8B9" w:rsidRDefault="00B80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D9F4D" id="63 Cuadro de texto" o:spid="_x0000_s1053" type="#_x0000_t202" style="position:absolute;left:0;text-align:left;margin-left:123.2pt;margin-top:15.6pt;width:15.75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" fillcolor="white [3201]" strokecolor="black [3200]" strokeweight="2pt">
                <v:textbox>
                  <w:txbxContent>
                    <w:p w:rsidR="00B808B9" w:rsidRDefault="00B808B9"/>
                  </w:txbxContent>
                </v:textbox>
              </v:shape>
            </w:pict>
          </mc:Fallback>
        </mc:AlternateContent>
      </w:r>
      <w:r w:rsidRPr="004437EE">
        <w:rPr>
          <w:rFonts w:ascii="Arial" w:eastAsia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8E9FB9" wp14:editId="67926687">
                <wp:simplePos x="0" y="0"/>
                <wp:positionH relativeFrom="column">
                  <wp:posOffset>154940</wp:posOffset>
                </wp:positionH>
                <wp:positionV relativeFrom="paragraph">
                  <wp:posOffset>198120</wp:posOffset>
                </wp:positionV>
                <wp:extent cx="180975" cy="171450"/>
                <wp:effectExtent l="0" t="0" r="28575" b="1905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8B9" w:rsidRDefault="00B80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E9FB9" id="62 Cuadro de texto" o:spid="_x0000_s1054" type="#_x0000_t202" style="position:absolute;left:0;text-align:left;margin-left:12.2pt;margin-top:15.6pt;width:14.25pt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" fillcolor="white [3201]" strokecolor="black [3200]" strokeweight="2pt">
                <v:textbox>
                  <w:txbxContent>
                    <w:p w:rsidR="00B808B9" w:rsidRDefault="00B808B9"/>
                  </w:txbxContent>
                </v:textbox>
              </v:shape>
            </w:pict>
          </mc:Fallback>
        </mc:AlternateContent>
      </w:r>
      <w:r w:rsidR="00C430F3" w:rsidRPr="004437EE">
        <w:rPr>
          <w:rFonts w:ascii="Arial" w:eastAsia="Arial" w:hAnsi="Arial" w:cs="Arial"/>
          <w:sz w:val="24"/>
          <w:szCs w:val="24"/>
        </w:rPr>
        <w:t xml:space="preserve">Excelente              </w:t>
      </w:r>
      <w:r w:rsidRPr="004437EE">
        <w:rPr>
          <w:rFonts w:ascii="Arial" w:eastAsia="Arial" w:hAnsi="Arial" w:cs="Arial"/>
          <w:sz w:val="24"/>
          <w:szCs w:val="24"/>
        </w:rPr>
        <w:t xml:space="preserve">        Buena            </w:t>
      </w:r>
      <w:r w:rsidR="00C430F3" w:rsidRPr="004437EE">
        <w:rPr>
          <w:rFonts w:ascii="Arial" w:eastAsia="Arial" w:hAnsi="Arial" w:cs="Arial"/>
          <w:sz w:val="24"/>
          <w:szCs w:val="24"/>
        </w:rPr>
        <w:t xml:space="preserve">       Regular                </w:t>
      </w:r>
      <w:r w:rsidRPr="004437EE">
        <w:rPr>
          <w:rFonts w:ascii="Arial" w:eastAsia="Arial" w:hAnsi="Arial" w:cs="Arial"/>
          <w:sz w:val="24"/>
          <w:szCs w:val="24"/>
        </w:rPr>
        <w:t xml:space="preserve"> </w:t>
      </w:r>
      <w:r w:rsidR="00C430F3" w:rsidRPr="004437EE">
        <w:rPr>
          <w:rFonts w:ascii="Arial" w:eastAsia="Arial" w:hAnsi="Arial" w:cs="Arial"/>
          <w:sz w:val="24"/>
          <w:szCs w:val="24"/>
        </w:rPr>
        <w:t xml:space="preserve">      Mala</w:t>
      </w:r>
    </w:p>
    <w:p w:rsidR="00C430F3" w:rsidRPr="004437EE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375E31" w:rsidP="004A78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437EE">
        <w:rPr>
          <w:rFonts w:ascii="Arial" w:eastAsia="Arial" w:hAnsi="Arial" w:cs="Arial"/>
          <w:color w:val="000000"/>
          <w:sz w:val="24"/>
          <w:szCs w:val="24"/>
        </w:rPr>
        <w:t>¿</w:t>
      </w:r>
      <w:r w:rsidR="004A785D" w:rsidRPr="004437EE">
        <w:rPr>
          <w:rFonts w:ascii="Arial" w:hAnsi="Arial" w:cs="Arial"/>
          <w:sz w:val="24"/>
          <w:szCs w:val="24"/>
        </w:rPr>
        <w:t xml:space="preserve">La duración del taller fue </w:t>
      </w:r>
      <w:r w:rsidRPr="004437EE">
        <w:rPr>
          <w:rFonts w:ascii="Arial" w:hAnsi="Arial" w:cs="Arial"/>
          <w:sz w:val="24"/>
          <w:szCs w:val="24"/>
        </w:rPr>
        <w:t>adecuada</w:t>
      </w:r>
      <w:r w:rsidRPr="004437EE">
        <w:rPr>
          <w:rFonts w:ascii="Arial" w:eastAsia="Arial" w:hAnsi="Arial" w:cs="Arial"/>
          <w:color w:val="000000"/>
          <w:sz w:val="24"/>
          <w:szCs w:val="24"/>
        </w:rPr>
        <w:t>?</w:t>
      </w:r>
    </w:p>
    <w:p w:rsidR="00C430F3" w:rsidRDefault="00C430F3" w:rsidP="005E7B3A">
      <w:pPr>
        <w:jc w:val="both"/>
        <w:rPr>
          <w:rFonts w:ascii="Arial" w:eastAsia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sz w:val="24"/>
          <w:szCs w:val="24"/>
        </w:rPr>
        <w:t>Suficiente   Relativamente suficiente   Relativamente insuficiente    Insuficiente</w:t>
      </w:r>
    </w:p>
    <w:p w:rsidR="004437EE" w:rsidRPr="004437EE" w:rsidRDefault="004437EE" w:rsidP="005E7B3A">
      <w:pPr>
        <w:jc w:val="both"/>
        <w:rPr>
          <w:rFonts w:ascii="Arial" w:eastAsia="Arial" w:hAnsi="Arial" w:cs="Arial"/>
          <w:sz w:val="24"/>
          <w:szCs w:val="24"/>
        </w:rPr>
      </w:pPr>
    </w:p>
    <w:p w:rsidR="00C430F3" w:rsidRPr="004437EE" w:rsidRDefault="00375E31" w:rsidP="00375E3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4437EE">
        <w:rPr>
          <w:rFonts w:ascii="Arial" w:eastAsia="Arial" w:hAnsi="Arial" w:cs="Arial"/>
          <w:color w:val="000000"/>
          <w:sz w:val="24"/>
          <w:szCs w:val="24"/>
        </w:rPr>
        <w:t>¿</w:t>
      </w:r>
      <w:r w:rsidRPr="004437EE">
        <w:rPr>
          <w:rFonts w:ascii="Arial" w:hAnsi="Arial" w:cs="Arial"/>
          <w:sz w:val="24"/>
          <w:szCs w:val="24"/>
        </w:rPr>
        <w:t>Los temas fueron tratados en orden lógico?</w:t>
      </w:r>
    </w:p>
    <w:p w:rsidR="00375E31" w:rsidRPr="004437EE" w:rsidRDefault="00375E31" w:rsidP="00375E3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430F3" w:rsidRPr="004437EE" w:rsidRDefault="00375E31" w:rsidP="00375E31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437EE">
        <w:rPr>
          <w:rFonts w:ascii="Arial" w:eastAsia="Arial" w:hAnsi="Arial" w:cs="Arial"/>
          <w:color w:val="000000"/>
          <w:sz w:val="24"/>
          <w:szCs w:val="24"/>
        </w:rPr>
        <w:t xml:space="preserve">De acuerdo  </w:t>
      </w:r>
    </w:p>
    <w:p w:rsidR="00C430F3" w:rsidRPr="004437EE" w:rsidRDefault="00375E31" w:rsidP="00375E31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437EE">
        <w:rPr>
          <w:rFonts w:ascii="Arial" w:eastAsia="Arial" w:hAnsi="Arial" w:cs="Arial"/>
          <w:color w:val="000000"/>
          <w:sz w:val="24"/>
          <w:szCs w:val="24"/>
        </w:rPr>
        <w:t xml:space="preserve">En desacuerdo  </w:t>
      </w:r>
    </w:p>
    <w:p w:rsidR="00C430F3" w:rsidRPr="004437EE" w:rsidRDefault="00C430F3" w:rsidP="005E7B3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86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430F3" w:rsidRPr="004437EE" w:rsidRDefault="00C430F3" w:rsidP="005E7B3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75E31" w:rsidRPr="004437EE" w:rsidRDefault="004F4399" w:rsidP="005E7B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37EE">
        <w:rPr>
          <w:rFonts w:ascii="Arial" w:hAnsi="Arial" w:cs="Arial"/>
          <w:sz w:val="24"/>
          <w:szCs w:val="24"/>
        </w:rPr>
        <w:t>E</w:t>
      </w:r>
      <w:r w:rsidR="00375E31" w:rsidRPr="004437EE">
        <w:rPr>
          <w:rFonts w:ascii="Arial" w:hAnsi="Arial" w:cs="Arial"/>
          <w:sz w:val="24"/>
          <w:szCs w:val="24"/>
        </w:rPr>
        <w:t>scriba aquí cualquier comentario adicional que servirá para mejora el taller.</w:t>
      </w:r>
    </w:p>
    <w:p w:rsidR="00375E31" w:rsidRPr="004437EE" w:rsidRDefault="00375E31" w:rsidP="005E7B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37EE" w:rsidRDefault="00375E31" w:rsidP="004437EE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743F94" wp14:editId="64B7F83D">
                <wp:simplePos x="0" y="0"/>
                <wp:positionH relativeFrom="column">
                  <wp:posOffset>-92710</wp:posOffset>
                </wp:positionH>
                <wp:positionV relativeFrom="paragraph">
                  <wp:posOffset>142240</wp:posOffset>
                </wp:positionV>
                <wp:extent cx="5343525" cy="904875"/>
                <wp:effectExtent l="0" t="0" r="28575" b="2857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31" w:rsidRDefault="00375E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3F94" id="61 Cuadro de texto" o:spid="_x0000_s1055" type="#_x0000_t202" style="position:absolute;left:0;text-align:left;margin-left:-7.3pt;margin-top:11.2pt;width:420.75pt;height:7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" fillcolor="white [3201]" strokeweight=".5pt">
                <v:textbox>
                  <w:txbxContent>
                    <w:p w:rsidR="00375E31" w:rsidRDefault="00375E31"/>
                  </w:txbxContent>
                </v:textbox>
              </v:shape>
            </w:pict>
          </mc:Fallback>
        </mc:AlternateContent>
      </w:r>
    </w:p>
    <w:p w:rsidR="002F7183" w:rsidRPr="004437EE" w:rsidRDefault="008936A8" w:rsidP="004437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68" w:name="_Toc4784903"/>
      <w:bookmarkStart w:id="69" w:name="_Toc4948320"/>
      <w:bookmarkStart w:id="70" w:name="_Toc4948539"/>
      <w:bookmarkStart w:id="71" w:name="_Toc4948744"/>
      <w:bookmarkStart w:id="72" w:name="_Toc5029469"/>
      <w:r w:rsidRPr="004437EE">
        <w:rPr>
          <w:rFonts w:ascii="Arial" w:hAnsi="Arial" w:cs="Arial"/>
          <w:noProof/>
          <w:sz w:val="24"/>
          <w:szCs w:val="24"/>
        </w:rPr>
        <w:lastRenderedPageBreak/>
        <w:t>E</w:t>
      </w:r>
      <w:r w:rsidR="009F6073" w:rsidRPr="004437EE">
        <w:rPr>
          <w:rFonts w:ascii="Arial" w:hAnsi="Arial" w:cs="Arial"/>
          <w:noProof/>
          <w:sz w:val="24"/>
          <w:szCs w:val="24"/>
        </w:rPr>
        <w:t xml:space="preserve">VALUACION </w:t>
      </w:r>
      <w:r w:rsidR="002F7183" w:rsidRPr="004437EE">
        <w:rPr>
          <w:rFonts w:ascii="Arial" w:hAnsi="Arial" w:cs="Arial"/>
          <w:noProof/>
          <w:sz w:val="24"/>
          <w:szCs w:val="24"/>
        </w:rPr>
        <w:t>DE CAPACITACION</w:t>
      </w:r>
      <w:bookmarkEnd w:id="68"/>
      <w:bookmarkEnd w:id="69"/>
      <w:bookmarkEnd w:id="70"/>
      <w:bookmarkEnd w:id="71"/>
      <w:bookmarkEnd w:id="72"/>
    </w:p>
    <w:p w:rsidR="008E7291" w:rsidRPr="004437EE" w:rsidRDefault="009F6073" w:rsidP="005E7B3A">
      <w:pPr>
        <w:pStyle w:val="Ttulo2"/>
        <w:jc w:val="both"/>
        <w:rPr>
          <w:rFonts w:ascii="Arial" w:hAnsi="Arial"/>
          <w:noProof/>
          <w:sz w:val="24"/>
        </w:rPr>
      </w:pPr>
      <w:bookmarkStart w:id="73" w:name="_Toc4784904"/>
      <w:bookmarkStart w:id="74" w:name="_Toc4948321"/>
      <w:bookmarkStart w:id="75" w:name="_Toc4948540"/>
      <w:bookmarkStart w:id="76" w:name="_Toc4948745"/>
      <w:bookmarkStart w:id="77" w:name="_Hlk4757544"/>
      <w:r w:rsidRPr="004437EE">
        <w:rPr>
          <w:rFonts w:ascii="Arial" w:hAnsi="Arial"/>
          <w:noProof/>
          <w:sz w:val="24"/>
        </w:rPr>
        <w:t xml:space="preserve"> </w:t>
      </w:r>
      <w:bookmarkStart w:id="78" w:name="_Toc5029470"/>
      <w:r w:rsidRPr="004437EE">
        <w:rPr>
          <w:rFonts w:ascii="Arial" w:hAnsi="Arial"/>
          <w:noProof/>
          <w:sz w:val="24"/>
        </w:rPr>
        <w:t>RESULTADOS DE</w:t>
      </w:r>
      <w:r w:rsidR="00FC41DC" w:rsidRPr="004437EE">
        <w:rPr>
          <w:rFonts w:ascii="Arial" w:hAnsi="Arial"/>
          <w:noProof/>
          <w:sz w:val="24"/>
        </w:rPr>
        <w:t xml:space="preserve"> USUARIO</w:t>
      </w:r>
      <w:bookmarkEnd w:id="73"/>
      <w:bookmarkEnd w:id="74"/>
      <w:bookmarkEnd w:id="75"/>
      <w:bookmarkEnd w:id="76"/>
      <w:bookmarkEnd w:id="78"/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E7291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Nombre:___</w:t>
      </w:r>
      <w:r w:rsidR="00B808B9" w:rsidRPr="004437EE">
        <w:rPr>
          <w:rFonts w:ascii="Arial" w:hAnsi="Arial" w:cs="Arial"/>
          <w:noProof/>
          <w:sz w:val="24"/>
          <w:szCs w:val="24"/>
        </w:rPr>
        <w:t>______________________________</w:t>
      </w:r>
      <w:r w:rsidRPr="004437EE">
        <w:rPr>
          <w:rFonts w:ascii="Arial" w:hAnsi="Arial" w:cs="Arial"/>
          <w:noProof/>
          <w:sz w:val="24"/>
          <w:szCs w:val="24"/>
        </w:rPr>
        <w:t xml:space="preserve"> Area:___________________</w:t>
      </w:r>
    </w:p>
    <w:p w:rsidR="008E7291" w:rsidRPr="004437EE" w:rsidRDefault="004437EE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Fecha</w:t>
      </w:r>
      <w:r w:rsidR="00B808B9" w:rsidRPr="004437EE">
        <w:rPr>
          <w:rFonts w:ascii="Arial" w:hAnsi="Arial" w:cs="Arial"/>
          <w:noProof/>
          <w:sz w:val="24"/>
          <w:szCs w:val="24"/>
        </w:rPr>
        <w:t>:</w:t>
      </w:r>
      <w:r w:rsidR="00B808B9" w:rsidRPr="004437EE">
        <w:rPr>
          <w:rFonts w:ascii="Arial" w:eastAsia="Arial" w:hAnsi="Arial" w:cs="Arial"/>
          <w:sz w:val="24"/>
          <w:szCs w:val="24"/>
        </w:rPr>
        <w:t xml:space="preserve"> ________________   </w:t>
      </w:r>
    </w:p>
    <w:p w:rsidR="008E7291" w:rsidRPr="004437EE" w:rsidRDefault="008E7291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Marque con una X la respuesta </w:t>
      </w:r>
      <w:r w:rsidR="00375E31" w:rsidRPr="004437EE">
        <w:rPr>
          <w:rFonts w:ascii="Arial" w:hAnsi="Arial" w:cs="Arial"/>
          <w:noProof/>
          <w:sz w:val="24"/>
          <w:szCs w:val="24"/>
        </w:rPr>
        <w:t>que considere</w:t>
      </w:r>
      <w:r w:rsidRPr="004437EE">
        <w:rPr>
          <w:rFonts w:ascii="Arial" w:hAnsi="Arial" w:cs="Arial"/>
          <w:noProof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5"/>
        <w:gridCol w:w="702"/>
        <w:gridCol w:w="699"/>
      </w:tblGrid>
      <w:tr w:rsidR="008E7291" w:rsidRPr="004437EE" w:rsidTr="009853DB">
        <w:tc>
          <w:tcPr>
            <w:tcW w:w="7083" w:type="dxa"/>
          </w:tcPr>
          <w:p w:rsidR="008E7291" w:rsidRPr="004437EE" w:rsidRDefault="00A64DD7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sabe ingresar a la aplicación?</w:t>
            </w:r>
          </w:p>
        </w:tc>
        <w:tc>
          <w:tcPr>
            <w:tcW w:w="709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SI</w:t>
            </w:r>
          </w:p>
        </w:tc>
        <w:tc>
          <w:tcPr>
            <w:tcW w:w="702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8E7291" w:rsidRPr="004437EE" w:rsidTr="009853DB">
        <w:tc>
          <w:tcPr>
            <w:tcW w:w="7083" w:type="dxa"/>
          </w:tcPr>
          <w:p w:rsidR="008E7291" w:rsidRPr="004437EE" w:rsidRDefault="00A64DD7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sabe como obtener su usario y contraseña?</w:t>
            </w:r>
          </w:p>
        </w:tc>
        <w:tc>
          <w:tcPr>
            <w:tcW w:w="709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02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E7291" w:rsidRPr="004437EE" w:rsidTr="009853DB">
        <w:tc>
          <w:tcPr>
            <w:tcW w:w="7083" w:type="dxa"/>
          </w:tcPr>
          <w:p w:rsidR="008E7291" w:rsidRPr="004437EE" w:rsidRDefault="00A64DD7" w:rsidP="00375E31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tiene conocimiento como se registra </w:t>
            </w:r>
            <w:r w:rsidR="008936A8"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un aprendis o </w:t>
            </w:r>
            <w:r w:rsidR="00375E31" w:rsidRPr="004437EE">
              <w:rPr>
                <w:rFonts w:ascii="Arial" w:hAnsi="Arial" w:cs="Arial"/>
                <w:noProof/>
                <w:sz w:val="24"/>
                <w:szCs w:val="24"/>
              </w:rPr>
              <w:t>instructor</w:t>
            </w:r>
            <w:r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 nuevo?</w:t>
            </w:r>
          </w:p>
        </w:tc>
        <w:tc>
          <w:tcPr>
            <w:tcW w:w="709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02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E7291" w:rsidRPr="004437EE" w:rsidTr="009853DB">
        <w:tc>
          <w:tcPr>
            <w:tcW w:w="7083" w:type="dxa"/>
          </w:tcPr>
          <w:p w:rsidR="008E7291" w:rsidRPr="004437EE" w:rsidRDefault="00A64DD7" w:rsidP="004F43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¿tiene conocimiento que proceso se sigue </w:t>
            </w:r>
            <w:r w:rsidR="004F4399" w:rsidRPr="004437EE">
              <w:rPr>
                <w:rFonts w:ascii="Arial" w:hAnsi="Arial" w:cs="Arial"/>
                <w:noProof/>
                <w:sz w:val="24"/>
                <w:szCs w:val="24"/>
              </w:rPr>
              <w:t>cuando un aprendis se retira</w:t>
            </w: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02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E7291" w:rsidRPr="004437EE" w:rsidTr="009853DB">
        <w:tc>
          <w:tcPr>
            <w:tcW w:w="7083" w:type="dxa"/>
          </w:tcPr>
          <w:p w:rsidR="008E7291" w:rsidRPr="004437EE" w:rsidRDefault="00A64DD7" w:rsidP="00B808B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¿conoce la diferencia de horarios que maneja</w:t>
            </w:r>
            <w:r w:rsidR="00B808B9"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 sena</w:t>
            </w: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02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E7291" w:rsidRPr="004437EE" w:rsidTr="009853DB">
        <w:tc>
          <w:tcPr>
            <w:tcW w:w="7083" w:type="dxa"/>
          </w:tcPr>
          <w:p w:rsidR="008E7291" w:rsidRPr="004437EE" w:rsidRDefault="00A64DD7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¿considera que la capacitacion fue lo suficientemente clara?</w:t>
            </w:r>
          </w:p>
        </w:tc>
        <w:tc>
          <w:tcPr>
            <w:tcW w:w="709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02" w:type="dxa"/>
          </w:tcPr>
          <w:p w:rsidR="008E7291" w:rsidRPr="004437EE" w:rsidRDefault="008E7291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CA6494" w:rsidRPr="004437EE" w:rsidRDefault="00CA6494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8E7291" w:rsidRPr="004437EE" w:rsidRDefault="008936A8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Marque con una X </w:t>
      </w:r>
      <w:r w:rsidR="008E7291" w:rsidRPr="004437EE">
        <w:rPr>
          <w:rFonts w:ascii="Arial" w:hAnsi="Arial" w:cs="Arial"/>
          <w:noProof/>
          <w:sz w:val="24"/>
          <w:szCs w:val="24"/>
        </w:rPr>
        <w:t xml:space="preserve"> la respuesta correcta</w:t>
      </w:r>
    </w:p>
    <w:p w:rsidR="008E7291" w:rsidRPr="004437EE" w:rsidRDefault="008E7291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¿En caso de perdida de la contraseña que se debe hacer?</w:t>
      </w:r>
    </w:p>
    <w:p w:rsidR="008E7291" w:rsidRPr="004437EE" w:rsidRDefault="008E7291" w:rsidP="005E7B3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 xml:space="preserve">Consultar con Administrador del sistema </w:t>
      </w:r>
    </w:p>
    <w:p w:rsidR="004F4399" w:rsidRPr="004437EE" w:rsidRDefault="008E7291" w:rsidP="004F439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So</w:t>
      </w:r>
      <w:r w:rsidR="00B808B9" w:rsidRPr="004437EE">
        <w:rPr>
          <w:rFonts w:ascii="Arial" w:hAnsi="Arial" w:cs="Arial"/>
          <w:noProof/>
          <w:sz w:val="24"/>
          <w:szCs w:val="24"/>
        </w:rPr>
        <w:t>licitar la contraseña a terceros.</w:t>
      </w:r>
    </w:p>
    <w:p w:rsidR="004F4399" w:rsidRPr="004437EE" w:rsidRDefault="004F4399" w:rsidP="004F4399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sz w:val="24"/>
          <w:szCs w:val="24"/>
        </w:rPr>
        <w:t>Escriba aquí cualquier comentario adicional que servirá para mejora el taller</w:t>
      </w:r>
    </w:p>
    <w:bookmarkEnd w:id="77"/>
    <w:p w:rsidR="002F7183" w:rsidRPr="004437EE" w:rsidRDefault="00B808B9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BB3686" wp14:editId="2927578C">
                <wp:simplePos x="0" y="0"/>
                <wp:positionH relativeFrom="column">
                  <wp:posOffset>2540</wp:posOffset>
                </wp:positionH>
                <wp:positionV relativeFrom="paragraph">
                  <wp:posOffset>-1270</wp:posOffset>
                </wp:positionV>
                <wp:extent cx="5248275" cy="1323975"/>
                <wp:effectExtent l="0" t="0" r="28575" b="28575"/>
                <wp:wrapNone/>
                <wp:docPr id="67" name="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8B9" w:rsidRDefault="00B80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3686" id="67 Cuadro de texto" o:spid="_x0000_s1056" type="#_x0000_t202" style="position:absolute;left:0;text-align:left;margin-left:.2pt;margin-top:-.1pt;width:413.25pt;height:10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" fillcolor="white [3201]" strokeweight=".5pt">
                <v:textbox>
                  <w:txbxContent>
                    <w:p w:rsidR="00B808B9" w:rsidRDefault="00B808B9"/>
                  </w:txbxContent>
                </v:textbox>
              </v:shape>
            </w:pict>
          </mc:Fallback>
        </mc:AlternateContent>
      </w:r>
    </w:p>
    <w:p w:rsidR="002F7183" w:rsidRPr="004437EE" w:rsidRDefault="002F7183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CA6494" w:rsidRPr="004437EE" w:rsidRDefault="00CA6494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CA6494" w:rsidRPr="004437EE" w:rsidRDefault="00CA6494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5E0E6E" w:rsidRPr="004437EE" w:rsidRDefault="005E0E6E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8936A8" w:rsidRPr="004437EE" w:rsidRDefault="008936A8" w:rsidP="005E7B3A">
      <w:pPr>
        <w:pStyle w:val="Ttulo2"/>
        <w:jc w:val="both"/>
        <w:rPr>
          <w:rFonts w:ascii="Arial" w:hAnsi="Arial"/>
          <w:noProof/>
          <w:color w:val="auto"/>
          <w:sz w:val="24"/>
        </w:rPr>
      </w:pPr>
      <w:bookmarkStart w:id="79" w:name="_Toc4784905"/>
      <w:bookmarkStart w:id="80" w:name="_Hlk4756030"/>
    </w:p>
    <w:p w:rsidR="00886D14" w:rsidRPr="004437EE" w:rsidRDefault="00886D14" w:rsidP="008936A8">
      <w:pPr>
        <w:pStyle w:val="Ttulo2"/>
        <w:jc w:val="both"/>
        <w:rPr>
          <w:rFonts w:ascii="Arial" w:hAnsi="Arial"/>
          <w:noProof/>
          <w:sz w:val="24"/>
        </w:rPr>
      </w:pPr>
      <w:bookmarkStart w:id="81" w:name="_Toc4948322"/>
      <w:bookmarkStart w:id="82" w:name="_Toc4948541"/>
      <w:r w:rsidRPr="004437EE">
        <w:rPr>
          <w:rFonts w:ascii="Arial" w:hAnsi="Arial"/>
          <w:noProof/>
          <w:sz w:val="24"/>
        </w:rPr>
        <w:lastRenderedPageBreak/>
        <w:t xml:space="preserve"> </w:t>
      </w:r>
      <w:bookmarkStart w:id="83" w:name="_Toc4948746"/>
      <w:bookmarkStart w:id="84" w:name="_Toc5029471"/>
      <w:r w:rsidRPr="004437EE">
        <w:rPr>
          <w:rFonts w:ascii="Arial" w:hAnsi="Arial"/>
          <w:noProof/>
          <w:sz w:val="24"/>
        </w:rPr>
        <w:t>RESULTADOS</w:t>
      </w:r>
      <w:r w:rsidR="009F6073" w:rsidRPr="004437EE">
        <w:rPr>
          <w:rFonts w:ascii="Arial" w:hAnsi="Arial"/>
          <w:noProof/>
          <w:sz w:val="24"/>
        </w:rPr>
        <w:t xml:space="preserve"> DE </w:t>
      </w:r>
      <w:r w:rsidRPr="004437EE">
        <w:rPr>
          <w:rFonts w:ascii="Arial" w:hAnsi="Arial"/>
          <w:noProof/>
          <w:sz w:val="24"/>
        </w:rPr>
        <w:t xml:space="preserve"> ADMINSITRADOR</w:t>
      </w:r>
      <w:bookmarkEnd w:id="79"/>
      <w:bookmarkEnd w:id="81"/>
      <w:bookmarkEnd w:id="82"/>
      <w:bookmarkEnd w:id="83"/>
      <w:bookmarkEnd w:id="84"/>
    </w:p>
    <w:p w:rsidR="00886D14" w:rsidRPr="004437EE" w:rsidRDefault="00886D14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Nombre:_________________________________  Area:___________________</w:t>
      </w:r>
    </w:p>
    <w:p w:rsidR="00886D14" w:rsidRPr="004437EE" w:rsidRDefault="004437EE" w:rsidP="005E7B3A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Fecha</w:t>
      </w:r>
      <w:r w:rsidR="00B808B9" w:rsidRPr="004437EE">
        <w:rPr>
          <w:rFonts w:ascii="Arial" w:hAnsi="Arial" w:cs="Arial"/>
          <w:noProof/>
          <w:sz w:val="24"/>
          <w:szCs w:val="24"/>
        </w:rPr>
        <w:t>:</w:t>
      </w:r>
      <w:r w:rsidR="00B808B9" w:rsidRPr="004437EE">
        <w:rPr>
          <w:rFonts w:ascii="Arial" w:eastAsia="Arial" w:hAnsi="Arial" w:cs="Arial"/>
          <w:sz w:val="24"/>
          <w:szCs w:val="24"/>
        </w:rPr>
        <w:t xml:space="preserve"> _______________________</w:t>
      </w:r>
    </w:p>
    <w:p w:rsidR="00886D14" w:rsidRPr="004437EE" w:rsidRDefault="00886D14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Marque con una X la respuesta que crea Idonea.</w:t>
      </w:r>
    </w:p>
    <w:tbl>
      <w:tblPr>
        <w:tblStyle w:val="Tablaconcuadrcula"/>
        <w:tblW w:w="9065" w:type="dxa"/>
        <w:tblLook w:val="04A0" w:firstRow="1" w:lastRow="0" w:firstColumn="1" w:lastColumn="0" w:noHBand="0" w:noVBand="1"/>
      </w:tblPr>
      <w:tblGrid>
        <w:gridCol w:w="7559"/>
        <w:gridCol w:w="757"/>
        <w:gridCol w:w="749"/>
      </w:tblGrid>
      <w:tr w:rsidR="00886D14" w:rsidRPr="004437EE" w:rsidTr="008936A8">
        <w:trPr>
          <w:trHeight w:val="477"/>
        </w:trPr>
        <w:tc>
          <w:tcPr>
            <w:tcW w:w="7559" w:type="dxa"/>
          </w:tcPr>
          <w:p w:rsidR="00886D14" w:rsidRPr="004437EE" w:rsidRDefault="004F4399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¿S</w:t>
            </w:r>
            <w:r w:rsidR="00886D14" w:rsidRPr="004437EE">
              <w:rPr>
                <w:rFonts w:ascii="Arial" w:hAnsi="Arial" w:cs="Arial"/>
                <w:noProof/>
                <w:sz w:val="24"/>
                <w:szCs w:val="24"/>
              </w:rPr>
              <w:t>abe ingresar a la aplicación?</w:t>
            </w:r>
          </w:p>
        </w:tc>
        <w:tc>
          <w:tcPr>
            <w:tcW w:w="757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SI</w:t>
            </w:r>
          </w:p>
        </w:tc>
        <w:tc>
          <w:tcPr>
            <w:tcW w:w="74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886D14" w:rsidRPr="004437EE" w:rsidTr="008936A8">
        <w:trPr>
          <w:trHeight w:val="477"/>
        </w:trPr>
        <w:tc>
          <w:tcPr>
            <w:tcW w:w="7559" w:type="dxa"/>
          </w:tcPr>
          <w:p w:rsidR="00886D14" w:rsidRPr="004437EE" w:rsidRDefault="004F4399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¿S</w:t>
            </w:r>
            <w:r w:rsidR="00886D14" w:rsidRPr="004437EE">
              <w:rPr>
                <w:rFonts w:ascii="Arial" w:hAnsi="Arial" w:cs="Arial"/>
                <w:noProof/>
                <w:sz w:val="24"/>
                <w:szCs w:val="24"/>
              </w:rPr>
              <w:t>abe como registrar a su personal?</w:t>
            </w:r>
          </w:p>
        </w:tc>
        <w:tc>
          <w:tcPr>
            <w:tcW w:w="757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4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86D14" w:rsidRPr="004437EE" w:rsidTr="008936A8">
        <w:trPr>
          <w:trHeight w:val="492"/>
        </w:trPr>
        <w:tc>
          <w:tcPr>
            <w:tcW w:w="7559" w:type="dxa"/>
          </w:tcPr>
          <w:p w:rsidR="00886D14" w:rsidRPr="004437EE" w:rsidRDefault="004F4399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¿T</w:t>
            </w:r>
            <w:r w:rsidR="00886D14" w:rsidRPr="004437EE">
              <w:rPr>
                <w:rFonts w:ascii="Arial" w:hAnsi="Arial" w:cs="Arial"/>
                <w:noProof/>
                <w:sz w:val="24"/>
                <w:szCs w:val="24"/>
              </w:rPr>
              <w:t>iene conocimiento de como</w:t>
            </w:r>
            <w:r w:rsidR="00B808B9"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 agregar nuevo aprendices o instructor</w:t>
            </w:r>
            <w:r w:rsidR="00886D14" w:rsidRPr="004437EE">
              <w:rPr>
                <w:rFonts w:ascii="Arial" w:hAnsi="Arial" w:cs="Arial"/>
                <w:noProof/>
                <w:sz w:val="24"/>
                <w:szCs w:val="24"/>
              </w:rPr>
              <w:t>?</w:t>
            </w:r>
          </w:p>
        </w:tc>
        <w:tc>
          <w:tcPr>
            <w:tcW w:w="757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4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86D14" w:rsidRPr="004437EE" w:rsidTr="008936A8">
        <w:trPr>
          <w:trHeight w:val="477"/>
        </w:trPr>
        <w:tc>
          <w:tcPr>
            <w:tcW w:w="7559" w:type="dxa"/>
          </w:tcPr>
          <w:p w:rsidR="00886D14" w:rsidRPr="004437EE" w:rsidRDefault="004F4399" w:rsidP="004F43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¿ Sabe como </w:t>
            </w:r>
            <w:r w:rsidR="00886D14" w:rsidRPr="004437EE">
              <w:rPr>
                <w:rFonts w:ascii="Arial" w:hAnsi="Arial" w:cs="Arial"/>
                <w:noProof/>
                <w:sz w:val="24"/>
                <w:szCs w:val="24"/>
              </w:rPr>
              <w:t>recuperar la contraseña de un usuario?</w:t>
            </w:r>
          </w:p>
        </w:tc>
        <w:tc>
          <w:tcPr>
            <w:tcW w:w="757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4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86D14" w:rsidRPr="004437EE" w:rsidTr="008936A8">
        <w:trPr>
          <w:trHeight w:val="492"/>
        </w:trPr>
        <w:tc>
          <w:tcPr>
            <w:tcW w:w="7559" w:type="dxa"/>
          </w:tcPr>
          <w:p w:rsidR="00886D14" w:rsidRPr="004437EE" w:rsidRDefault="00886D14" w:rsidP="004F43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</w:t>
            </w:r>
            <w:r w:rsidR="004F4399" w:rsidRPr="004437EE">
              <w:rPr>
                <w:rFonts w:ascii="Arial" w:hAnsi="Arial" w:cs="Arial"/>
                <w:noProof/>
                <w:sz w:val="24"/>
                <w:szCs w:val="24"/>
              </w:rPr>
              <w:t>Sabe</w:t>
            </w:r>
            <w:r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 como funciona la base de datos?</w:t>
            </w:r>
          </w:p>
        </w:tc>
        <w:tc>
          <w:tcPr>
            <w:tcW w:w="757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4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86D14" w:rsidRPr="004437EE" w:rsidTr="008936A8">
        <w:trPr>
          <w:trHeight w:val="477"/>
        </w:trPr>
        <w:tc>
          <w:tcPr>
            <w:tcW w:w="7559" w:type="dxa"/>
          </w:tcPr>
          <w:p w:rsidR="00886D14" w:rsidRPr="004437EE" w:rsidRDefault="00886D14" w:rsidP="004F43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</w:t>
            </w:r>
            <w:r w:rsidR="004F4399"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Tiene idea </w:t>
            </w: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para crear un backup de la base de datos?</w:t>
            </w:r>
          </w:p>
        </w:tc>
        <w:tc>
          <w:tcPr>
            <w:tcW w:w="757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4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86D14" w:rsidRPr="004437EE" w:rsidTr="008936A8">
        <w:trPr>
          <w:trHeight w:val="775"/>
        </w:trPr>
        <w:tc>
          <w:tcPr>
            <w:tcW w:w="7559" w:type="dxa"/>
          </w:tcPr>
          <w:p w:rsidR="00886D14" w:rsidRPr="004437EE" w:rsidRDefault="004F4399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¿t</w:t>
            </w:r>
            <w:r w:rsidR="00886D14" w:rsidRPr="004437EE">
              <w:rPr>
                <w:rFonts w:ascii="Arial" w:hAnsi="Arial" w:cs="Arial"/>
                <w:noProof/>
                <w:sz w:val="24"/>
                <w:szCs w:val="24"/>
              </w:rPr>
              <w:t>iene</w:t>
            </w:r>
            <w:r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 usted</w:t>
            </w:r>
            <w:r w:rsidR="00886D14" w:rsidRPr="004437EE">
              <w:rPr>
                <w:rFonts w:ascii="Arial" w:hAnsi="Arial" w:cs="Arial"/>
                <w:noProof/>
                <w:sz w:val="24"/>
                <w:szCs w:val="24"/>
              </w:rPr>
              <w:t xml:space="preserve"> conocimiento d</w:t>
            </w: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el funcionamiento de la aplicaci</w:t>
            </w:r>
            <w:r w:rsidR="00886D14" w:rsidRPr="004437EE">
              <w:rPr>
                <w:rFonts w:ascii="Arial" w:hAnsi="Arial" w:cs="Arial"/>
                <w:noProof/>
                <w:sz w:val="24"/>
                <w:szCs w:val="24"/>
              </w:rPr>
              <w:t>on con el rol de administrador?</w:t>
            </w:r>
          </w:p>
        </w:tc>
        <w:tc>
          <w:tcPr>
            <w:tcW w:w="757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4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86D14" w:rsidRPr="004437EE" w:rsidTr="008936A8">
        <w:trPr>
          <w:trHeight w:val="492"/>
        </w:trPr>
        <w:tc>
          <w:tcPr>
            <w:tcW w:w="755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4437EE">
              <w:rPr>
                <w:rFonts w:ascii="Arial" w:hAnsi="Arial" w:cs="Arial"/>
                <w:noProof/>
                <w:sz w:val="24"/>
                <w:szCs w:val="24"/>
              </w:rPr>
              <w:t>¿considera que la capacitacion fue lo suficientemente clara?</w:t>
            </w:r>
          </w:p>
        </w:tc>
        <w:tc>
          <w:tcPr>
            <w:tcW w:w="757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749" w:type="dxa"/>
          </w:tcPr>
          <w:p w:rsidR="00886D14" w:rsidRPr="004437EE" w:rsidRDefault="00886D14" w:rsidP="005E7B3A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886D14" w:rsidRPr="004437EE" w:rsidRDefault="00886D14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886D14" w:rsidRPr="004437EE" w:rsidRDefault="00886D14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Marque con una X la respuesta correcta</w:t>
      </w:r>
    </w:p>
    <w:p w:rsidR="00886D14" w:rsidRPr="004437EE" w:rsidRDefault="004F4399" w:rsidP="005E7B3A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6576C" wp14:editId="3C64AD1A">
                <wp:simplePos x="0" y="0"/>
                <wp:positionH relativeFrom="column">
                  <wp:posOffset>-6985</wp:posOffset>
                </wp:positionH>
                <wp:positionV relativeFrom="paragraph">
                  <wp:posOffset>300990</wp:posOffset>
                </wp:positionV>
                <wp:extent cx="4724400" cy="561975"/>
                <wp:effectExtent l="0" t="0" r="19050" b="28575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399" w:rsidRDefault="004F4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576C" id="68 Cuadro de texto" o:spid="_x0000_s1057" type="#_x0000_t202" style="position:absolute;left:0;text-align:left;margin-left:-.55pt;margin-top:23.7pt;width:372pt;height: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" fillcolor="white [3201]" strokeweight=".5pt">
                <v:textbox>
                  <w:txbxContent>
                    <w:p w:rsidR="004F4399" w:rsidRDefault="004F4399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</w:rPr>
        <w:t xml:space="preserve">¿Para </w:t>
      </w:r>
      <w:r w:rsidR="00886D14" w:rsidRPr="004437EE">
        <w:rPr>
          <w:rFonts w:ascii="Arial" w:hAnsi="Arial" w:cs="Arial"/>
          <w:noProof/>
          <w:sz w:val="24"/>
          <w:szCs w:val="24"/>
        </w:rPr>
        <w:t>restablecimiento de contraseña que proceso se debe llevar a cabo?</w:t>
      </w:r>
    </w:p>
    <w:p w:rsidR="004F4399" w:rsidRPr="004437EE" w:rsidRDefault="004F4399" w:rsidP="004F4399">
      <w:pPr>
        <w:tabs>
          <w:tab w:val="left" w:pos="6330"/>
        </w:tabs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ab/>
      </w:r>
    </w:p>
    <w:p w:rsidR="008936A8" w:rsidRPr="004437EE" w:rsidRDefault="008936A8" w:rsidP="005E7B3A">
      <w:pPr>
        <w:jc w:val="both"/>
        <w:rPr>
          <w:rFonts w:ascii="Arial" w:hAnsi="Arial" w:cs="Arial"/>
          <w:noProof/>
          <w:sz w:val="24"/>
          <w:szCs w:val="24"/>
        </w:rPr>
      </w:pPr>
    </w:p>
    <w:p w:rsidR="008936A8" w:rsidRPr="004437EE" w:rsidRDefault="008936A8" w:rsidP="008936A8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519F06" wp14:editId="3F4EAE8D">
                <wp:simplePos x="0" y="0"/>
                <wp:positionH relativeFrom="column">
                  <wp:posOffset>-6985</wp:posOffset>
                </wp:positionH>
                <wp:positionV relativeFrom="paragraph">
                  <wp:posOffset>241935</wp:posOffset>
                </wp:positionV>
                <wp:extent cx="4724400" cy="600075"/>
                <wp:effectExtent l="0" t="0" r="19050" b="28575"/>
                <wp:wrapNone/>
                <wp:docPr id="69" name="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6A8" w:rsidRDefault="00893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9F06" id="69 Cuadro de texto" o:spid="_x0000_s1058" type="#_x0000_t202" style="position:absolute;left:0;text-align:left;margin-left:-.55pt;margin-top:19.05pt;width:372pt;height:4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" fillcolor="white [3201]" strokeweight=".5pt">
                <v:textbox>
                  <w:txbxContent>
                    <w:p w:rsidR="008936A8" w:rsidRDefault="008936A8"/>
                  </w:txbxContent>
                </v:textbox>
              </v:shape>
            </w:pict>
          </mc:Fallback>
        </mc:AlternateContent>
      </w:r>
      <w:r w:rsidRPr="004437EE">
        <w:rPr>
          <w:rFonts w:ascii="Arial" w:hAnsi="Arial" w:cs="Arial"/>
          <w:noProof/>
          <w:sz w:val="24"/>
          <w:szCs w:val="24"/>
        </w:rPr>
        <w:t>Escriba  los paso para crear un backup de la base de datos.</w:t>
      </w:r>
    </w:p>
    <w:p w:rsidR="008936A8" w:rsidRPr="004437EE" w:rsidRDefault="008936A8" w:rsidP="008936A8">
      <w:pPr>
        <w:jc w:val="both"/>
        <w:rPr>
          <w:rFonts w:ascii="Arial" w:hAnsi="Arial" w:cs="Arial"/>
          <w:noProof/>
          <w:sz w:val="24"/>
          <w:szCs w:val="24"/>
        </w:rPr>
      </w:pPr>
    </w:p>
    <w:bookmarkEnd w:id="80"/>
    <w:p w:rsidR="008936A8" w:rsidRPr="004437EE" w:rsidRDefault="008936A8" w:rsidP="00B865C8">
      <w:pPr>
        <w:jc w:val="both"/>
        <w:rPr>
          <w:rFonts w:ascii="Arial" w:hAnsi="Arial" w:cs="Arial"/>
          <w:noProof/>
          <w:sz w:val="24"/>
          <w:szCs w:val="24"/>
        </w:rPr>
      </w:pPr>
    </w:p>
    <w:p w:rsidR="00A27228" w:rsidRPr="004437EE" w:rsidRDefault="004F4399" w:rsidP="00B865C8">
      <w:pPr>
        <w:jc w:val="both"/>
        <w:rPr>
          <w:rFonts w:ascii="Arial" w:hAnsi="Arial" w:cs="Arial"/>
          <w:sz w:val="24"/>
          <w:szCs w:val="24"/>
        </w:rPr>
      </w:pPr>
      <w:r w:rsidRPr="004437EE">
        <w:rPr>
          <w:rFonts w:ascii="Arial" w:hAnsi="Arial" w:cs="Arial"/>
          <w:sz w:val="24"/>
          <w:szCs w:val="24"/>
        </w:rPr>
        <w:t>Escriba aquí cualquier comentario adicional que servirá para mejora el taller</w:t>
      </w:r>
      <w:r w:rsidR="008936A8" w:rsidRPr="004437EE">
        <w:rPr>
          <w:rFonts w:ascii="Arial" w:hAnsi="Arial" w:cs="Arial"/>
          <w:sz w:val="24"/>
          <w:szCs w:val="24"/>
        </w:rPr>
        <w:t>.</w:t>
      </w:r>
    </w:p>
    <w:p w:rsidR="008936A8" w:rsidRPr="004437EE" w:rsidRDefault="008936A8" w:rsidP="00B865C8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8B3D5A" wp14:editId="20BD6F47">
                <wp:simplePos x="0" y="0"/>
                <wp:positionH relativeFrom="column">
                  <wp:posOffset>-6985</wp:posOffset>
                </wp:positionH>
                <wp:positionV relativeFrom="paragraph">
                  <wp:posOffset>5080</wp:posOffset>
                </wp:positionV>
                <wp:extent cx="4800600" cy="971550"/>
                <wp:effectExtent l="0" t="0" r="19050" b="19050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6A8" w:rsidRDefault="00893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3D5A" id="70 Cuadro de texto" o:spid="_x0000_s1059" type="#_x0000_t202" style="position:absolute;left:0;text-align:left;margin-left:-.55pt;margin-top:.4pt;width:378pt;height:7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" fillcolor="white [3201]" strokeweight=".5pt">
                <v:textbox>
                  <w:txbxContent>
                    <w:p w:rsidR="008936A8" w:rsidRDefault="008936A8"/>
                  </w:txbxContent>
                </v:textbox>
              </v:shape>
            </w:pict>
          </mc:Fallback>
        </mc:AlternateContent>
      </w:r>
    </w:p>
    <w:p w:rsidR="008936A8" w:rsidRPr="004437EE" w:rsidRDefault="008936A8" w:rsidP="00B865C8">
      <w:pPr>
        <w:jc w:val="both"/>
        <w:rPr>
          <w:rFonts w:ascii="Arial" w:hAnsi="Arial" w:cs="Arial"/>
          <w:noProof/>
          <w:sz w:val="24"/>
          <w:szCs w:val="24"/>
        </w:rPr>
      </w:pPr>
    </w:p>
    <w:p w:rsidR="008936A8" w:rsidRPr="004437EE" w:rsidRDefault="008936A8" w:rsidP="00B865C8">
      <w:pPr>
        <w:jc w:val="both"/>
        <w:rPr>
          <w:rFonts w:ascii="Arial" w:hAnsi="Arial" w:cs="Arial"/>
          <w:noProof/>
          <w:sz w:val="24"/>
          <w:szCs w:val="24"/>
        </w:rPr>
      </w:pP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DESCRIPCION DE LA EVALUACION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En esta se realizará la evaluación para los administradores del del sistema a diferencia de los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otros usuarios ellos encontraran el siguiente formato que debe ser diligenciado en su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totalidad para nosotros poder validar sus conocimientos sobre el funcionamiento de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funcionamiento del aplicativo y que también para validar que la capacitación allá sido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efectiva.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Evaluacion de administradores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</w:p>
    <w:p w:rsidR="00375E31" w:rsidRPr="004437EE" w:rsidRDefault="00375E31" w:rsidP="00B808B9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8 preguntas de SI o No sobre la capacitación.</w:t>
      </w:r>
    </w:p>
    <w:p w:rsidR="00375E31" w:rsidRPr="004437EE" w:rsidRDefault="00375E31" w:rsidP="00B808B9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Preguntas de libre respuesta.</w:t>
      </w:r>
    </w:p>
    <w:p w:rsidR="00375E31" w:rsidRPr="004437EE" w:rsidRDefault="00375E31" w:rsidP="00B808B9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Preguntas de selección múltiple con única respuesta.</w:t>
      </w:r>
    </w:p>
    <w:p w:rsidR="00375E31" w:rsidRPr="004437EE" w:rsidRDefault="00375E31" w:rsidP="00B808B9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sugerencias sobre la capacitación.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Todas las preguntas deben ser completamente diligenciadas en su totalidad.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Evaluación Usuarios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</w:p>
    <w:p w:rsidR="00375E31" w:rsidRPr="004437EE" w:rsidRDefault="00375E31" w:rsidP="00B808B9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8 preguntas de SI o No sobre la capacitación.</w:t>
      </w:r>
    </w:p>
    <w:p w:rsidR="00375E31" w:rsidRPr="004437EE" w:rsidRDefault="00375E31" w:rsidP="00B808B9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Preguntas de libre respuesta.</w:t>
      </w:r>
    </w:p>
    <w:p w:rsidR="00375E31" w:rsidRPr="004437EE" w:rsidRDefault="00375E31" w:rsidP="00B808B9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Preguntas de selección múltiple con única respuesta.</w:t>
      </w:r>
    </w:p>
    <w:p w:rsidR="00375E31" w:rsidRPr="004437EE" w:rsidRDefault="00375E31" w:rsidP="00B808B9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sugerencias sobre la capacitación.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Todas las preguntas deben ser completamente diligenciadas en su totalidad.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RESULTADOS DE LA EVALUACION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Después de a ver obtenido los resultados esperados de evaluación daremos por concluir los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temas que se desarrollaron en la capacitación se obtuvieron los resultados ya que cada</w:t>
      </w:r>
    </w:p>
    <w:p w:rsidR="00375E31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empleado ya sea administrador a comprendido todas las funciones del software para un</w:t>
      </w:r>
    </w:p>
    <w:p w:rsidR="001809C4" w:rsidRPr="004437EE" w:rsidRDefault="00375E31" w:rsidP="00375E31">
      <w:pPr>
        <w:jc w:val="both"/>
        <w:rPr>
          <w:rFonts w:ascii="Arial" w:hAnsi="Arial" w:cs="Arial"/>
          <w:noProof/>
          <w:sz w:val="24"/>
          <w:szCs w:val="24"/>
        </w:rPr>
      </w:pPr>
      <w:r w:rsidRPr="004437EE">
        <w:rPr>
          <w:rFonts w:ascii="Arial" w:hAnsi="Arial" w:cs="Arial"/>
          <w:noProof/>
          <w:sz w:val="24"/>
          <w:szCs w:val="24"/>
        </w:rPr>
        <w:t>buen funcionamiento.</w:t>
      </w:r>
    </w:p>
    <w:p w:rsidR="00886D14" w:rsidRPr="004437EE" w:rsidRDefault="00886D14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38278A" w:rsidRPr="004437EE" w:rsidRDefault="0038278A" w:rsidP="00886D14">
      <w:pPr>
        <w:rPr>
          <w:rFonts w:ascii="Arial" w:hAnsi="Arial" w:cs="Arial"/>
          <w:sz w:val="24"/>
          <w:szCs w:val="24"/>
        </w:rPr>
      </w:pPr>
    </w:p>
    <w:p w:rsidR="005E4C9C" w:rsidRPr="004437EE" w:rsidRDefault="005E4C9C" w:rsidP="00FC41DC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sectPr w:rsidR="005E4C9C" w:rsidRPr="004437EE" w:rsidSect="00CC719E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D7B" w:rsidRDefault="000E5D7B">
      <w:pPr>
        <w:spacing w:after="0" w:line="240" w:lineRule="auto"/>
      </w:pPr>
      <w:r>
        <w:separator/>
      </w:r>
    </w:p>
  </w:endnote>
  <w:endnote w:type="continuationSeparator" w:id="0">
    <w:p w:rsidR="000E5D7B" w:rsidRDefault="000E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A95" w:rsidRDefault="00E05A95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2381E5D" wp14:editId="7DF19F36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5A95" w:rsidRPr="000B2932" w:rsidRDefault="00E05A95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81E5D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60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E05A95" w:rsidRPr="000B2932" w:rsidRDefault="00E05A95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A95" w:rsidRDefault="00E05A95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54656" behindDoc="0" locked="0" layoutInCell="1" allowOverlap="1" wp14:anchorId="05A61FD3" wp14:editId="511FA46A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55680" behindDoc="0" locked="0" layoutInCell="1" allowOverlap="1" wp14:anchorId="45F34A47" wp14:editId="2175627B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D7B" w:rsidRDefault="000E5D7B">
      <w:pPr>
        <w:spacing w:after="0" w:line="240" w:lineRule="auto"/>
      </w:pPr>
      <w:r>
        <w:separator/>
      </w:r>
    </w:p>
  </w:footnote>
  <w:footnote w:type="continuationSeparator" w:id="0">
    <w:p w:rsidR="000E5D7B" w:rsidRDefault="000E5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A95" w:rsidRDefault="000E5D7B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A95" w:rsidRPr="00CC719E" w:rsidRDefault="00E05A95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SENALDIA</w:t>
    </w:r>
  </w:p>
  <w:p w:rsidR="00E05A95" w:rsidRDefault="00E05A9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val="es-419" w:eastAsia="es-419"/>
      </w:rPr>
      <w:drawing>
        <wp:anchor distT="0" distB="0" distL="114300" distR="114300" simplePos="0" relativeHeight="251657728" behindDoc="1" locked="0" layoutInCell="1" allowOverlap="1" wp14:anchorId="5DFDA285" wp14:editId="6650BB8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A95" w:rsidRPr="009D3BDB" w:rsidRDefault="00E05A9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75DB1F" wp14:editId="7963FB84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5A95" w:rsidRPr="000B2932" w:rsidRDefault="00E05A95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5DB1F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61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E05A95" w:rsidRPr="000B2932" w:rsidRDefault="00E05A95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s-419" w:eastAsia="es-419"/>
      </w:rPr>
      <w:drawing>
        <wp:anchor distT="0" distB="0" distL="114300" distR="114300" simplePos="0" relativeHeight="251656704" behindDoc="1" locked="0" layoutInCell="1" allowOverlap="1" wp14:anchorId="0BB4ED32" wp14:editId="36FC3C6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00EA4"/>
    <w:multiLevelType w:val="hybridMultilevel"/>
    <w:tmpl w:val="CBA866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27A8D"/>
    <w:multiLevelType w:val="hybridMultilevel"/>
    <w:tmpl w:val="E5D4847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2766C"/>
    <w:multiLevelType w:val="hybridMultilevel"/>
    <w:tmpl w:val="99AC03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B39B1"/>
    <w:multiLevelType w:val="hybridMultilevel"/>
    <w:tmpl w:val="9EC8FFE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5B70AA"/>
    <w:multiLevelType w:val="hybridMultilevel"/>
    <w:tmpl w:val="E612E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D2D6D"/>
    <w:multiLevelType w:val="hybridMultilevel"/>
    <w:tmpl w:val="FB2C7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17A84"/>
    <w:multiLevelType w:val="hybridMultilevel"/>
    <w:tmpl w:val="E98E86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2A27B8"/>
    <w:multiLevelType w:val="hybridMultilevel"/>
    <w:tmpl w:val="88CA24D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43DE6"/>
    <w:multiLevelType w:val="hybridMultilevel"/>
    <w:tmpl w:val="38B29042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8945600"/>
    <w:multiLevelType w:val="hybridMultilevel"/>
    <w:tmpl w:val="39D61584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544AC"/>
    <w:multiLevelType w:val="hybridMultilevel"/>
    <w:tmpl w:val="0B3A0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93642"/>
    <w:multiLevelType w:val="hybridMultilevel"/>
    <w:tmpl w:val="C6FEB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A2183"/>
    <w:multiLevelType w:val="hybridMultilevel"/>
    <w:tmpl w:val="A6663C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75B2F"/>
    <w:multiLevelType w:val="multilevel"/>
    <w:tmpl w:val="AF2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E667B"/>
    <w:multiLevelType w:val="hybridMultilevel"/>
    <w:tmpl w:val="2AAA2A2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645F4"/>
    <w:multiLevelType w:val="hybridMultilevel"/>
    <w:tmpl w:val="B67E86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55028"/>
    <w:multiLevelType w:val="hybridMultilevel"/>
    <w:tmpl w:val="8C8C72DE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AC6771"/>
    <w:multiLevelType w:val="hybridMultilevel"/>
    <w:tmpl w:val="E5D4847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01F74"/>
    <w:multiLevelType w:val="hybridMultilevel"/>
    <w:tmpl w:val="81900B7E"/>
    <w:lvl w:ilvl="0" w:tplc="FD566DC4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0" w:hanging="360"/>
      </w:pPr>
    </w:lvl>
    <w:lvl w:ilvl="2" w:tplc="580A001B" w:tentative="1">
      <w:start w:val="1"/>
      <w:numFmt w:val="lowerRoman"/>
      <w:lvlText w:val="%3."/>
      <w:lvlJc w:val="right"/>
      <w:pPr>
        <w:ind w:left="2100" w:hanging="180"/>
      </w:pPr>
    </w:lvl>
    <w:lvl w:ilvl="3" w:tplc="580A000F" w:tentative="1">
      <w:start w:val="1"/>
      <w:numFmt w:val="decimal"/>
      <w:lvlText w:val="%4."/>
      <w:lvlJc w:val="left"/>
      <w:pPr>
        <w:ind w:left="2820" w:hanging="360"/>
      </w:pPr>
    </w:lvl>
    <w:lvl w:ilvl="4" w:tplc="580A0019" w:tentative="1">
      <w:start w:val="1"/>
      <w:numFmt w:val="lowerLetter"/>
      <w:lvlText w:val="%5."/>
      <w:lvlJc w:val="left"/>
      <w:pPr>
        <w:ind w:left="3540" w:hanging="360"/>
      </w:pPr>
    </w:lvl>
    <w:lvl w:ilvl="5" w:tplc="580A001B" w:tentative="1">
      <w:start w:val="1"/>
      <w:numFmt w:val="lowerRoman"/>
      <w:lvlText w:val="%6."/>
      <w:lvlJc w:val="right"/>
      <w:pPr>
        <w:ind w:left="4260" w:hanging="180"/>
      </w:pPr>
    </w:lvl>
    <w:lvl w:ilvl="6" w:tplc="580A000F" w:tentative="1">
      <w:start w:val="1"/>
      <w:numFmt w:val="decimal"/>
      <w:lvlText w:val="%7."/>
      <w:lvlJc w:val="left"/>
      <w:pPr>
        <w:ind w:left="4980" w:hanging="360"/>
      </w:pPr>
    </w:lvl>
    <w:lvl w:ilvl="7" w:tplc="580A0019" w:tentative="1">
      <w:start w:val="1"/>
      <w:numFmt w:val="lowerLetter"/>
      <w:lvlText w:val="%8."/>
      <w:lvlJc w:val="left"/>
      <w:pPr>
        <w:ind w:left="5700" w:hanging="360"/>
      </w:pPr>
    </w:lvl>
    <w:lvl w:ilvl="8" w:tplc="5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644B5877"/>
    <w:multiLevelType w:val="hybridMultilevel"/>
    <w:tmpl w:val="5EDA6FE6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F49CA"/>
    <w:multiLevelType w:val="multilevel"/>
    <w:tmpl w:val="2FD8F3D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81078B2"/>
    <w:multiLevelType w:val="hybridMultilevel"/>
    <w:tmpl w:val="60F639E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B4C33"/>
    <w:multiLevelType w:val="hybridMultilevel"/>
    <w:tmpl w:val="C0DEA97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276C1"/>
    <w:multiLevelType w:val="hybridMultilevel"/>
    <w:tmpl w:val="42588068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97863"/>
    <w:multiLevelType w:val="hybridMultilevel"/>
    <w:tmpl w:val="6DF00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14AB7"/>
    <w:multiLevelType w:val="hybridMultilevel"/>
    <w:tmpl w:val="A1C8222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"/>
  </w:num>
  <w:num w:numId="5">
    <w:abstractNumId w:val="28"/>
  </w:num>
  <w:num w:numId="6">
    <w:abstractNumId w:val="0"/>
  </w:num>
  <w:num w:numId="7">
    <w:abstractNumId w:val="10"/>
  </w:num>
  <w:num w:numId="8">
    <w:abstractNumId w:val="32"/>
  </w:num>
  <w:num w:numId="9">
    <w:abstractNumId w:val="29"/>
  </w:num>
  <w:num w:numId="10">
    <w:abstractNumId w:val="12"/>
  </w:num>
  <w:num w:numId="11">
    <w:abstractNumId w:val="20"/>
  </w:num>
  <w:num w:numId="12">
    <w:abstractNumId w:val="24"/>
  </w:num>
  <w:num w:numId="13">
    <w:abstractNumId w:val="25"/>
  </w:num>
  <w:num w:numId="14">
    <w:abstractNumId w:val="14"/>
  </w:num>
  <w:num w:numId="15">
    <w:abstractNumId w:val="22"/>
  </w:num>
  <w:num w:numId="16">
    <w:abstractNumId w:val="23"/>
  </w:num>
  <w:num w:numId="17">
    <w:abstractNumId w:val="4"/>
  </w:num>
  <w:num w:numId="18">
    <w:abstractNumId w:val="26"/>
  </w:num>
  <w:num w:numId="19">
    <w:abstractNumId w:val="17"/>
  </w:num>
  <w:num w:numId="20">
    <w:abstractNumId w:val="30"/>
  </w:num>
  <w:num w:numId="21">
    <w:abstractNumId w:val="2"/>
  </w:num>
  <w:num w:numId="22">
    <w:abstractNumId w:val="21"/>
  </w:num>
  <w:num w:numId="23">
    <w:abstractNumId w:val="5"/>
  </w:num>
  <w:num w:numId="24">
    <w:abstractNumId w:val="15"/>
  </w:num>
  <w:num w:numId="25">
    <w:abstractNumId w:val="8"/>
  </w:num>
  <w:num w:numId="26">
    <w:abstractNumId w:val="19"/>
  </w:num>
  <w:num w:numId="27">
    <w:abstractNumId w:val="31"/>
  </w:num>
  <w:num w:numId="28">
    <w:abstractNumId w:val="7"/>
  </w:num>
  <w:num w:numId="29">
    <w:abstractNumId w:val="13"/>
  </w:num>
  <w:num w:numId="30">
    <w:abstractNumId w:val="27"/>
  </w:num>
  <w:num w:numId="31">
    <w:abstractNumId w:val="6"/>
  </w:num>
  <w:num w:numId="32">
    <w:abstractNumId w:val="1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6"/>
    <w:rsid w:val="00032142"/>
    <w:rsid w:val="000335EE"/>
    <w:rsid w:val="0003507A"/>
    <w:rsid w:val="00036473"/>
    <w:rsid w:val="0007223F"/>
    <w:rsid w:val="00081DA5"/>
    <w:rsid w:val="000C7914"/>
    <w:rsid w:val="000E25FA"/>
    <w:rsid w:val="000E5D7B"/>
    <w:rsid w:val="000F64C0"/>
    <w:rsid w:val="00133300"/>
    <w:rsid w:val="00155FC7"/>
    <w:rsid w:val="001809C4"/>
    <w:rsid w:val="00190540"/>
    <w:rsid w:val="00191A32"/>
    <w:rsid w:val="001C4AFA"/>
    <w:rsid w:val="001C79EA"/>
    <w:rsid w:val="001D4943"/>
    <w:rsid w:val="001E26E0"/>
    <w:rsid w:val="001F6AFF"/>
    <w:rsid w:val="00234B95"/>
    <w:rsid w:val="0024357A"/>
    <w:rsid w:val="0024790D"/>
    <w:rsid w:val="00250D90"/>
    <w:rsid w:val="00251150"/>
    <w:rsid w:val="00252F46"/>
    <w:rsid w:val="002541EB"/>
    <w:rsid w:val="00266196"/>
    <w:rsid w:val="00270B28"/>
    <w:rsid w:val="0027155A"/>
    <w:rsid w:val="002B361F"/>
    <w:rsid w:val="002B523A"/>
    <w:rsid w:val="002C4A22"/>
    <w:rsid w:val="002F7183"/>
    <w:rsid w:val="003042F5"/>
    <w:rsid w:val="00306D19"/>
    <w:rsid w:val="0030771D"/>
    <w:rsid w:val="00321888"/>
    <w:rsid w:val="00331926"/>
    <w:rsid w:val="00375E31"/>
    <w:rsid w:val="0038278A"/>
    <w:rsid w:val="00386765"/>
    <w:rsid w:val="003F46D8"/>
    <w:rsid w:val="003F723A"/>
    <w:rsid w:val="00416CBD"/>
    <w:rsid w:val="0042562D"/>
    <w:rsid w:val="00431657"/>
    <w:rsid w:val="004437EE"/>
    <w:rsid w:val="004505F3"/>
    <w:rsid w:val="00460D75"/>
    <w:rsid w:val="00484E8D"/>
    <w:rsid w:val="0049343C"/>
    <w:rsid w:val="004A785D"/>
    <w:rsid w:val="004B3541"/>
    <w:rsid w:val="004D2B04"/>
    <w:rsid w:val="004E0924"/>
    <w:rsid w:val="004E5548"/>
    <w:rsid w:val="004F4399"/>
    <w:rsid w:val="00500BE7"/>
    <w:rsid w:val="0052390F"/>
    <w:rsid w:val="00524511"/>
    <w:rsid w:val="005435C4"/>
    <w:rsid w:val="005466AB"/>
    <w:rsid w:val="00565A8B"/>
    <w:rsid w:val="005740EB"/>
    <w:rsid w:val="00581746"/>
    <w:rsid w:val="0058718E"/>
    <w:rsid w:val="005B4EFC"/>
    <w:rsid w:val="005C01F0"/>
    <w:rsid w:val="005C3EA7"/>
    <w:rsid w:val="005D63C9"/>
    <w:rsid w:val="005D7979"/>
    <w:rsid w:val="005E0070"/>
    <w:rsid w:val="005E0E6E"/>
    <w:rsid w:val="005E17C6"/>
    <w:rsid w:val="005E4C9C"/>
    <w:rsid w:val="005E7B3A"/>
    <w:rsid w:val="005F4103"/>
    <w:rsid w:val="006144A5"/>
    <w:rsid w:val="00615903"/>
    <w:rsid w:val="00640D1C"/>
    <w:rsid w:val="006902F4"/>
    <w:rsid w:val="00690DE8"/>
    <w:rsid w:val="006A78A7"/>
    <w:rsid w:val="006B5510"/>
    <w:rsid w:val="006B5EB9"/>
    <w:rsid w:val="006D38A5"/>
    <w:rsid w:val="006E617A"/>
    <w:rsid w:val="0070049C"/>
    <w:rsid w:val="007368B2"/>
    <w:rsid w:val="007452B1"/>
    <w:rsid w:val="0074541B"/>
    <w:rsid w:val="007606C3"/>
    <w:rsid w:val="0076600D"/>
    <w:rsid w:val="007679C8"/>
    <w:rsid w:val="00777C02"/>
    <w:rsid w:val="007C4669"/>
    <w:rsid w:val="007D2D89"/>
    <w:rsid w:val="007D6B9A"/>
    <w:rsid w:val="008115EB"/>
    <w:rsid w:val="00832462"/>
    <w:rsid w:val="008335F4"/>
    <w:rsid w:val="008361A6"/>
    <w:rsid w:val="00840C48"/>
    <w:rsid w:val="0084352B"/>
    <w:rsid w:val="008462FE"/>
    <w:rsid w:val="0087598A"/>
    <w:rsid w:val="00886D14"/>
    <w:rsid w:val="00890CE4"/>
    <w:rsid w:val="008936A8"/>
    <w:rsid w:val="008B4EA4"/>
    <w:rsid w:val="008D1091"/>
    <w:rsid w:val="008E7273"/>
    <w:rsid w:val="008E7291"/>
    <w:rsid w:val="00907301"/>
    <w:rsid w:val="009227B2"/>
    <w:rsid w:val="009229A4"/>
    <w:rsid w:val="00926767"/>
    <w:rsid w:val="009445A0"/>
    <w:rsid w:val="00962F2D"/>
    <w:rsid w:val="009853DB"/>
    <w:rsid w:val="009A3C2B"/>
    <w:rsid w:val="009B32DF"/>
    <w:rsid w:val="009C28C2"/>
    <w:rsid w:val="009D3980"/>
    <w:rsid w:val="009D3BDB"/>
    <w:rsid w:val="009F6073"/>
    <w:rsid w:val="00A00E82"/>
    <w:rsid w:val="00A13264"/>
    <w:rsid w:val="00A27228"/>
    <w:rsid w:val="00A3240B"/>
    <w:rsid w:val="00A64DD7"/>
    <w:rsid w:val="00AA075F"/>
    <w:rsid w:val="00AC5A5E"/>
    <w:rsid w:val="00AF2EF8"/>
    <w:rsid w:val="00AF799E"/>
    <w:rsid w:val="00B1254D"/>
    <w:rsid w:val="00B36803"/>
    <w:rsid w:val="00B5313D"/>
    <w:rsid w:val="00B76D36"/>
    <w:rsid w:val="00B808B9"/>
    <w:rsid w:val="00B81E54"/>
    <w:rsid w:val="00B865C8"/>
    <w:rsid w:val="00BA1C6F"/>
    <w:rsid w:val="00BA7686"/>
    <w:rsid w:val="00C430F3"/>
    <w:rsid w:val="00C50FA4"/>
    <w:rsid w:val="00C668D8"/>
    <w:rsid w:val="00C814EF"/>
    <w:rsid w:val="00CA3761"/>
    <w:rsid w:val="00CA6494"/>
    <w:rsid w:val="00CB0A6C"/>
    <w:rsid w:val="00CC719E"/>
    <w:rsid w:val="00CD3528"/>
    <w:rsid w:val="00D4003A"/>
    <w:rsid w:val="00D614E7"/>
    <w:rsid w:val="00D955DD"/>
    <w:rsid w:val="00DB5B28"/>
    <w:rsid w:val="00DC0E0B"/>
    <w:rsid w:val="00DC4963"/>
    <w:rsid w:val="00DD53B6"/>
    <w:rsid w:val="00DE43F0"/>
    <w:rsid w:val="00DE7417"/>
    <w:rsid w:val="00E053FE"/>
    <w:rsid w:val="00E05A95"/>
    <w:rsid w:val="00E06938"/>
    <w:rsid w:val="00E21021"/>
    <w:rsid w:val="00E61F2D"/>
    <w:rsid w:val="00E66CB5"/>
    <w:rsid w:val="00E764D2"/>
    <w:rsid w:val="00E877A0"/>
    <w:rsid w:val="00EB3D21"/>
    <w:rsid w:val="00ED542B"/>
    <w:rsid w:val="00F0296E"/>
    <w:rsid w:val="00F03461"/>
    <w:rsid w:val="00F078F6"/>
    <w:rsid w:val="00F14A42"/>
    <w:rsid w:val="00F278D1"/>
    <w:rsid w:val="00F3665F"/>
    <w:rsid w:val="00F41ED2"/>
    <w:rsid w:val="00F62BC6"/>
    <w:rsid w:val="00F83162"/>
    <w:rsid w:val="00F833CD"/>
    <w:rsid w:val="00F8422A"/>
    <w:rsid w:val="00F92C1E"/>
    <w:rsid w:val="00F95F53"/>
    <w:rsid w:val="00FB011A"/>
    <w:rsid w:val="00FC334E"/>
    <w:rsid w:val="00FC41DC"/>
    <w:rsid w:val="00FD73CC"/>
    <w:rsid w:val="00FE4D75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  <w14:docId w14:val="27144E60"/>
  <w15:docId w15:val="{35FA872C-F147-4C05-85CE-07E60C43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E72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uiPriority w:val="39"/>
    <w:rsid w:val="008E729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C41D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41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41D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41DC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76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finicionabc.com/tecnologia/mysql.php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conceptodefinicion.de/backup/" TargetMode="External"/><Relationship Id="rId17" Type="http://schemas.openxmlformats.org/officeDocument/2006/relationships/image" Target="media/image5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oftware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hyperlink" Target="https://es.wikipedia.org/wiki/Lenguaje_de_control_de_datos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Lenguaje_de_manipulaci%C3%B3n_de_datos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ElectronicSource</b:SourceType>
    <b:Guid>{8EE1271A-4C6F-4412-B008-0F2329364E5A}</b:Guid>
    <b:Author>
      <b:Author>
        <b:NameList>
          <b:Person>
            <b:Last>https://www.definicionabc.com/tecnologia/mysql.php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445CAB7-E1C0-4CCA-A3C9-39990710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0</TotalTime>
  <Pages>17</Pages>
  <Words>1840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11941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APRENDIZ</cp:lastModifiedBy>
  <cp:revision>2</cp:revision>
  <cp:lastPrinted>2015-07-23T21:07:00Z</cp:lastPrinted>
  <dcterms:created xsi:type="dcterms:W3CDTF">2019-04-11T00:28:00Z</dcterms:created>
  <dcterms:modified xsi:type="dcterms:W3CDTF">2019-04-11T00:28:00Z</dcterms:modified>
</cp:coreProperties>
</file>